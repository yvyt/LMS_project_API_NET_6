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4FD5D2"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0CAC0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D4C336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F5C031B" w14:textId="77777777" w:rsidR="003218FF" w:rsidRPr="00B10E7E" w:rsidRDefault="003218FF" w:rsidP="003218FF">
      <w:pPr>
        <w:suppressAutoHyphens/>
        <w:autoSpaceDE w:val="0"/>
        <w:autoSpaceDN w:val="0"/>
        <w:adjustRightInd w:val="0"/>
        <w:ind w:firstLine="720"/>
        <w:jc w:val="center"/>
        <w:rPr>
          <w:lang w:val="en"/>
        </w:rPr>
      </w:pPr>
    </w:p>
    <w:p w14:paraId="47EFE7B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4AFB839" wp14:editId="543B2C2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99A420F" w14:textId="77777777" w:rsidR="003218FF" w:rsidRPr="00B10E7E" w:rsidRDefault="003218FF" w:rsidP="003218FF">
      <w:pPr>
        <w:suppressAutoHyphens/>
        <w:autoSpaceDE w:val="0"/>
        <w:autoSpaceDN w:val="0"/>
        <w:adjustRightInd w:val="0"/>
        <w:ind w:firstLine="720"/>
        <w:rPr>
          <w:b/>
          <w:bCs/>
          <w:sz w:val="28"/>
          <w:szCs w:val="28"/>
          <w:lang w:val="en"/>
        </w:rPr>
      </w:pPr>
    </w:p>
    <w:p w14:paraId="11485985" w14:textId="57622133" w:rsidR="00AC3A84" w:rsidRPr="00B10E7E" w:rsidRDefault="00AC3A84" w:rsidP="009512D2">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w:t>
      </w:r>
      <w:r w:rsidRPr="00E766EA">
        <w:rPr>
          <w:b/>
          <w:bCs/>
          <w:sz w:val="32"/>
          <w:szCs w:val="32"/>
          <w:lang w:val="en"/>
        </w:rPr>
        <w:t xml:space="preserve"> </w:t>
      </w:r>
      <w:r w:rsidR="00683965">
        <w:rPr>
          <w:b/>
          <w:bCs/>
          <w:sz w:val="32"/>
          <w:szCs w:val="32"/>
          <w:lang w:val="en"/>
        </w:rPr>
        <w:t xml:space="preserve">CÁ NHÂN </w:t>
      </w:r>
      <w:r>
        <w:rPr>
          <w:b/>
          <w:bCs/>
          <w:sz w:val="32"/>
          <w:szCs w:val="32"/>
          <w:lang w:val="en"/>
        </w:rPr>
        <w:t xml:space="preserve">MÔN </w:t>
      </w:r>
      <w:r w:rsidR="00CE5C72">
        <w:rPr>
          <w:b/>
          <w:bCs/>
          <w:sz w:val="32"/>
          <w:szCs w:val="32"/>
          <w:lang w:val="en"/>
        </w:rPr>
        <w:t>KHAI THÁC DỮ LIỆU VÀ KHAI PHÁ TRI THỨC</w:t>
      </w:r>
    </w:p>
    <w:p w14:paraId="1F9EEE54" w14:textId="77777777" w:rsidR="00AC3A84" w:rsidRDefault="00AC3A84" w:rsidP="00AC3A84">
      <w:pPr>
        <w:suppressAutoHyphens/>
        <w:autoSpaceDE w:val="0"/>
        <w:autoSpaceDN w:val="0"/>
        <w:adjustRightInd w:val="0"/>
        <w:spacing w:line="360" w:lineRule="auto"/>
        <w:rPr>
          <w:b/>
          <w:bCs/>
          <w:lang w:val="en"/>
        </w:rPr>
      </w:pPr>
    </w:p>
    <w:p w14:paraId="2F29CA08" w14:textId="77777777" w:rsidR="00AC3A84" w:rsidRDefault="00AC3A84" w:rsidP="00AC3A84">
      <w:pPr>
        <w:suppressAutoHyphens/>
        <w:autoSpaceDE w:val="0"/>
        <w:autoSpaceDN w:val="0"/>
        <w:adjustRightInd w:val="0"/>
        <w:spacing w:line="360" w:lineRule="auto"/>
        <w:rPr>
          <w:b/>
          <w:bCs/>
          <w:lang w:val="en"/>
        </w:rPr>
      </w:pPr>
    </w:p>
    <w:p w14:paraId="7138739D" w14:textId="4700FDCF" w:rsidR="00AC3A84" w:rsidRDefault="00CE5C72" w:rsidP="00AC3A84">
      <w:pPr>
        <w:suppressAutoHyphens/>
        <w:autoSpaceDE w:val="0"/>
        <w:autoSpaceDN w:val="0"/>
        <w:adjustRightInd w:val="0"/>
        <w:spacing w:line="360" w:lineRule="auto"/>
        <w:jc w:val="center"/>
        <w:rPr>
          <w:b/>
          <w:bCs/>
          <w:sz w:val="48"/>
          <w:szCs w:val="48"/>
          <w:lang w:val="en"/>
        </w:rPr>
      </w:pPr>
      <w:r>
        <w:rPr>
          <w:b/>
          <w:bCs/>
          <w:sz w:val="48"/>
          <w:szCs w:val="48"/>
          <w:lang w:val="en"/>
        </w:rPr>
        <w:t xml:space="preserve">TÌM HIỂU </w:t>
      </w:r>
      <w:r w:rsidR="00683965">
        <w:rPr>
          <w:b/>
          <w:bCs/>
          <w:sz w:val="48"/>
          <w:szCs w:val="48"/>
          <w:lang w:val="en"/>
        </w:rPr>
        <w:t xml:space="preserve">VÀ DEMO </w:t>
      </w:r>
      <w:r>
        <w:rPr>
          <w:b/>
          <w:bCs/>
          <w:sz w:val="48"/>
          <w:szCs w:val="48"/>
          <w:lang w:val="en"/>
        </w:rPr>
        <w:t>VỀ LINEAR REGRESSION</w:t>
      </w:r>
    </w:p>
    <w:p w14:paraId="6A81AB7A" w14:textId="7FA75D04" w:rsidR="003218FF" w:rsidRPr="001A47E4" w:rsidRDefault="003218FF" w:rsidP="001A47E4">
      <w:pPr>
        <w:tabs>
          <w:tab w:val="center" w:pos="4920"/>
          <w:tab w:val="right" w:pos="9121"/>
        </w:tabs>
        <w:suppressAutoHyphens/>
        <w:autoSpaceDE w:val="0"/>
        <w:autoSpaceDN w:val="0"/>
        <w:adjustRightInd w:val="0"/>
        <w:spacing w:line="360" w:lineRule="auto"/>
        <w:ind w:firstLine="720"/>
        <w:rPr>
          <w:sz w:val="28"/>
          <w:szCs w:val="28"/>
          <w:lang w:val="en"/>
        </w:rPr>
      </w:pPr>
    </w:p>
    <w:p w14:paraId="4F12E9D3" w14:textId="2FC93872" w:rsidR="003218FF" w:rsidRPr="00AC3A84" w:rsidRDefault="003218FF" w:rsidP="003218FF">
      <w:pPr>
        <w:suppressAutoHyphens/>
        <w:autoSpaceDE w:val="0"/>
        <w:autoSpaceDN w:val="0"/>
        <w:adjustRightInd w:val="0"/>
        <w:spacing w:line="360" w:lineRule="auto"/>
        <w:jc w:val="both"/>
        <w:rPr>
          <w:b/>
          <w:bCs/>
          <w:color w:val="FF0000"/>
          <w:lang w:val="en"/>
        </w:rPr>
      </w:pPr>
    </w:p>
    <w:p w14:paraId="23A12510" w14:textId="77777777" w:rsidR="003218FF" w:rsidRPr="00B10E7E" w:rsidRDefault="003218FF" w:rsidP="003218FF">
      <w:pPr>
        <w:suppressAutoHyphens/>
        <w:autoSpaceDE w:val="0"/>
        <w:autoSpaceDN w:val="0"/>
        <w:adjustRightInd w:val="0"/>
        <w:spacing w:line="360" w:lineRule="auto"/>
        <w:jc w:val="both"/>
        <w:rPr>
          <w:b/>
          <w:bCs/>
          <w:lang w:val="en"/>
        </w:rPr>
      </w:pPr>
    </w:p>
    <w:p w14:paraId="78178F61" w14:textId="09F5CE27" w:rsidR="003218FF" w:rsidRPr="001A47E4"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1A47E4">
        <w:rPr>
          <w:b/>
          <w:sz w:val="28"/>
          <w:szCs w:val="28"/>
        </w:rPr>
        <w:t>HOÀNG ANH</w:t>
      </w:r>
    </w:p>
    <w:p w14:paraId="3AE481C3" w14:textId="467C2750"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C3A84">
        <w:rPr>
          <w:b/>
          <w:bCs/>
          <w:sz w:val="28"/>
          <w:szCs w:val="28"/>
        </w:rPr>
        <w:t>HUỲNH NGUYỄN TƯỜNG VY</w:t>
      </w:r>
      <w:r w:rsidR="00DD74FD">
        <w:rPr>
          <w:b/>
          <w:bCs/>
          <w:sz w:val="28"/>
          <w:szCs w:val="28"/>
        </w:rPr>
        <w:t xml:space="preserve"> – </w:t>
      </w:r>
      <w:r w:rsidR="00AC3A84">
        <w:rPr>
          <w:b/>
          <w:bCs/>
          <w:sz w:val="28"/>
          <w:szCs w:val="28"/>
        </w:rPr>
        <w:t>52000170</w:t>
      </w:r>
    </w:p>
    <w:p w14:paraId="65F5CC93" w14:textId="53C76B3B" w:rsidR="003218FF" w:rsidRPr="00AC3A84"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AC3A84">
        <w:rPr>
          <w:b/>
          <w:bCs/>
          <w:sz w:val="28"/>
          <w:szCs w:val="28"/>
        </w:rPr>
        <w:t>20050201</w:t>
      </w:r>
    </w:p>
    <w:p w14:paraId="21B60423" w14:textId="74590795" w:rsidR="003218FF" w:rsidRPr="00AC3A84"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AC3A84">
        <w:rPr>
          <w:b/>
          <w:bCs/>
          <w:sz w:val="28"/>
          <w:szCs w:val="28"/>
        </w:rPr>
        <w:t>24</w:t>
      </w:r>
    </w:p>
    <w:p w14:paraId="7E1A7076" w14:textId="77777777" w:rsidR="002D4629" w:rsidRDefault="002D4629" w:rsidP="001A47E4">
      <w:pPr>
        <w:suppressAutoHyphens/>
        <w:autoSpaceDE w:val="0"/>
        <w:autoSpaceDN w:val="0"/>
        <w:adjustRightInd w:val="0"/>
        <w:rPr>
          <w:b/>
          <w:bCs/>
          <w:lang w:val="vi-VN"/>
        </w:rPr>
      </w:pPr>
    </w:p>
    <w:p w14:paraId="57596643" w14:textId="4130D5E6" w:rsidR="002D4629" w:rsidRDefault="002D4629" w:rsidP="003218FF">
      <w:pPr>
        <w:suppressAutoHyphens/>
        <w:autoSpaceDE w:val="0"/>
        <w:autoSpaceDN w:val="0"/>
        <w:adjustRightInd w:val="0"/>
        <w:jc w:val="center"/>
        <w:rPr>
          <w:b/>
          <w:bCs/>
          <w:lang w:val="vi-VN"/>
        </w:rPr>
      </w:pPr>
    </w:p>
    <w:p w14:paraId="098A9E04" w14:textId="25DCC18B" w:rsidR="00DB48B3" w:rsidRDefault="00DB48B3" w:rsidP="003218FF">
      <w:pPr>
        <w:suppressAutoHyphens/>
        <w:autoSpaceDE w:val="0"/>
        <w:autoSpaceDN w:val="0"/>
        <w:adjustRightInd w:val="0"/>
        <w:jc w:val="center"/>
        <w:rPr>
          <w:b/>
          <w:bCs/>
          <w:lang w:val="vi-VN"/>
        </w:rPr>
      </w:pPr>
    </w:p>
    <w:p w14:paraId="20F9ACEB" w14:textId="256B686C" w:rsidR="00DB48B3" w:rsidRDefault="00DB48B3" w:rsidP="003218FF">
      <w:pPr>
        <w:suppressAutoHyphens/>
        <w:autoSpaceDE w:val="0"/>
        <w:autoSpaceDN w:val="0"/>
        <w:adjustRightInd w:val="0"/>
        <w:jc w:val="center"/>
        <w:rPr>
          <w:b/>
          <w:bCs/>
          <w:lang w:val="vi-VN"/>
        </w:rPr>
      </w:pPr>
    </w:p>
    <w:p w14:paraId="2491C1CA" w14:textId="06C431F6" w:rsidR="00DB48B3" w:rsidRDefault="00DB48B3" w:rsidP="003218FF">
      <w:pPr>
        <w:suppressAutoHyphens/>
        <w:autoSpaceDE w:val="0"/>
        <w:autoSpaceDN w:val="0"/>
        <w:adjustRightInd w:val="0"/>
        <w:jc w:val="center"/>
        <w:rPr>
          <w:b/>
          <w:bCs/>
          <w:lang w:val="vi-VN"/>
        </w:rPr>
      </w:pPr>
    </w:p>
    <w:p w14:paraId="2FBD5A19" w14:textId="0E363F9C" w:rsidR="00DB48B3" w:rsidRDefault="00DB48B3" w:rsidP="003218FF">
      <w:pPr>
        <w:suppressAutoHyphens/>
        <w:autoSpaceDE w:val="0"/>
        <w:autoSpaceDN w:val="0"/>
        <w:adjustRightInd w:val="0"/>
        <w:jc w:val="center"/>
        <w:rPr>
          <w:b/>
          <w:bCs/>
          <w:lang w:val="vi-VN"/>
        </w:rPr>
      </w:pPr>
    </w:p>
    <w:p w14:paraId="523304EF" w14:textId="0A5126AF" w:rsidR="00DB48B3" w:rsidRDefault="00DB48B3" w:rsidP="003218FF">
      <w:pPr>
        <w:suppressAutoHyphens/>
        <w:autoSpaceDE w:val="0"/>
        <w:autoSpaceDN w:val="0"/>
        <w:adjustRightInd w:val="0"/>
        <w:jc w:val="center"/>
        <w:rPr>
          <w:b/>
          <w:bCs/>
          <w:lang w:val="vi-VN"/>
        </w:rPr>
      </w:pPr>
    </w:p>
    <w:p w14:paraId="08BB2A9F" w14:textId="47AD3121" w:rsidR="00DB48B3" w:rsidRDefault="00DB48B3" w:rsidP="003218FF">
      <w:pPr>
        <w:suppressAutoHyphens/>
        <w:autoSpaceDE w:val="0"/>
        <w:autoSpaceDN w:val="0"/>
        <w:adjustRightInd w:val="0"/>
        <w:jc w:val="center"/>
        <w:rPr>
          <w:b/>
          <w:bCs/>
          <w:lang w:val="vi-VN"/>
        </w:rPr>
      </w:pPr>
    </w:p>
    <w:p w14:paraId="1BB4FAE0" w14:textId="299017CB" w:rsidR="00B118C8" w:rsidRPr="00AC3A84" w:rsidRDefault="003218FF" w:rsidP="00291721">
      <w:pPr>
        <w:suppressAutoHyphens/>
        <w:autoSpaceDE w:val="0"/>
        <w:autoSpaceDN w:val="0"/>
        <w:adjustRightInd w:val="0"/>
        <w:jc w:val="center"/>
        <w:rPr>
          <w:b/>
          <w:bCs/>
          <w:iCs/>
          <w:sz w:val="28"/>
          <w:szCs w:val="28"/>
        </w:rPr>
        <w:sectPr w:rsidR="00B118C8" w:rsidRPr="00AC3A84"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AC3A84">
        <w:rPr>
          <w:b/>
          <w:bCs/>
          <w:iCs/>
          <w:sz w:val="28"/>
          <w:szCs w:val="28"/>
        </w:rPr>
        <w:t>23</w:t>
      </w:r>
    </w:p>
    <w:p w14:paraId="09091162"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3BECA44F"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0683E0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A201F0F" w14:textId="77777777" w:rsidR="003218FF" w:rsidRPr="00B10E7E" w:rsidRDefault="003218FF" w:rsidP="003218FF">
      <w:pPr>
        <w:suppressAutoHyphens/>
        <w:autoSpaceDE w:val="0"/>
        <w:autoSpaceDN w:val="0"/>
        <w:adjustRightInd w:val="0"/>
        <w:ind w:firstLine="720"/>
        <w:jc w:val="center"/>
        <w:rPr>
          <w:lang w:val="en"/>
        </w:rPr>
      </w:pPr>
    </w:p>
    <w:p w14:paraId="7D5442B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D1914DA" wp14:editId="4641DCB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24912F0B" w14:textId="77777777" w:rsidR="003218FF" w:rsidRPr="00B10E7E" w:rsidRDefault="003218FF" w:rsidP="003218FF">
      <w:pPr>
        <w:suppressAutoHyphens/>
        <w:autoSpaceDE w:val="0"/>
        <w:autoSpaceDN w:val="0"/>
        <w:adjustRightInd w:val="0"/>
        <w:ind w:firstLine="720"/>
        <w:rPr>
          <w:b/>
          <w:bCs/>
          <w:sz w:val="28"/>
          <w:szCs w:val="28"/>
          <w:lang w:val="en"/>
        </w:rPr>
      </w:pPr>
    </w:p>
    <w:p w14:paraId="70C67F80" w14:textId="77777777" w:rsidR="003218FF" w:rsidRPr="00B10E7E" w:rsidRDefault="003218FF" w:rsidP="003218FF">
      <w:pPr>
        <w:suppressAutoHyphens/>
        <w:autoSpaceDE w:val="0"/>
        <w:autoSpaceDN w:val="0"/>
        <w:adjustRightInd w:val="0"/>
        <w:ind w:firstLine="720"/>
        <w:rPr>
          <w:b/>
          <w:bCs/>
          <w:sz w:val="28"/>
          <w:szCs w:val="28"/>
          <w:lang w:val="en"/>
        </w:rPr>
      </w:pPr>
    </w:p>
    <w:p w14:paraId="0A164EC9" w14:textId="5B5C6D47" w:rsidR="002D4629" w:rsidRPr="00B10E7E" w:rsidRDefault="00AC3A84"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w:t>
      </w:r>
      <w:r w:rsidR="00E766EA" w:rsidRPr="00E766EA">
        <w:rPr>
          <w:b/>
          <w:bCs/>
          <w:sz w:val="32"/>
          <w:szCs w:val="32"/>
          <w:lang w:val="en"/>
        </w:rPr>
        <w:t xml:space="preserve"> </w:t>
      </w:r>
      <w:r w:rsidR="00DB48B3">
        <w:rPr>
          <w:b/>
          <w:bCs/>
          <w:sz w:val="32"/>
          <w:szCs w:val="32"/>
          <w:lang w:val="en"/>
        </w:rPr>
        <w:t>CÁ NHÂN</w:t>
      </w:r>
      <w:r w:rsidR="00E766EA" w:rsidRPr="00E766EA">
        <w:rPr>
          <w:b/>
          <w:bCs/>
          <w:sz w:val="32"/>
          <w:szCs w:val="32"/>
          <w:lang w:val="en"/>
        </w:rPr>
        <w:t xml:space="preserve"> </w:t>
      </w:r>
      <w:r>
        <w:rPr>
          <w:b/>
          <w:bCs/>
          <w:sz w:val="32"/>
          <w:szCs w:val="32"/>
          <w:lang w:val="en"/>
        </w:rPr>
        <w:t xml:space="preserve">MÔN </w:t>
      </w:r>
      <w:r w:rsidR="001A47E4">
        <w:rPr>
          <w:b/>
          <w:bCs/>
          <w:sz w:val="32"/>
          <w:szCs w:val="32"/>
          <w:lang w:val="en"/>
        </w:rPr>
        <w:t>KHAI THÁC DỮ LIỆU VÀ KHAI PHÁ TRI THỨC</w:t>
      </w:r>
      <w:r w:rsidR="002D4629">
        <w:rPr>
          <w:b/>
          <w:bCs/>
          <w:sz w:val="32"/>
          <w:szCs w:val="32"/>
          <w:lang w:val="en"/>
        </w:rPr>
        <w:t xml:space="preserve"> </w:t>
      </w:r>
    </w:p>
    <w:p w14:paraId="683E7577" w14:textId="77777777" w:rsidR="002D4629" w:rsidRDefault="002D4629" w:rsidP="002D4629">
      <w:pPr>
        <w:suppressAutoHyphens/>
        <w:autoSpaceDE w:val="0"/>
        <w:autoSpaceDN w:val="0"/>
        <w:adjustRightInd w:val="0"/>
        <w:spacing w:line="360" w:lineRule="auto"/>
        <w:rPr>
          <w:b/>
          <w:bCs/>
          <w:lang w:val="en"/>
        </w:rPr>
      </w:pPr>
    </w:p>
    <w:p w14:paraId="3F2D3C35" w14:textId="77777777" w:rsidR="00E766EA" w:rsidRDefault="00E766EA" w:rsidP="002D4629">
      <w:pPr>
        <w:suppressAutoHyphens/>
        <w:autoSpaceDE w:val="0"/>
        <w:autoSpaceDN w:val="0"/>
        <w:adjustRightInd w:val="0"/>
        <w:spacing w:line="360" w:lineRule="auto"/>
        <w:rPr>
          <w:b/>
          <w:bCs/>
          <w:lang w:val="en"/>
        </w:rPr>
      </w:pPr>
    </w:p>
    <w:p w14:paraId="2891C8FC" w14:textId="59CDDBEF" w:rsidR="001356F2" w:rsidRDefault="001A47E4" w:rsidP="001356F2">
      <w:pPr>
        <w:suppressAutoHyphens/>
        <w:autoSpaceDE w:val="0"/>
        <w:autoSpaceDN w:val="0"/>
        <w:adjustRightInd w:val="0"/>
        <w:spacing w:line="360" w:lineRule="auto"/>
        <w:jc w:val="center"/>
        <w:rPr>
          <w:b/>
          <w:bCs/>
          <w:sz w:val="48"/>
          <w:szCs w:val="48"/>
          <w:lang w:val="en"/>
        </w:rPr>
      </w:pPr>
      <w:r>
        <w:rPr>
          <w:b/>
          <w:bCs/>
          <w:sz w:val="48"/>
          <w:szCs w:val="48"/>
          <w:lang w:val="en"/>
        </w:rPr>
        <w:t xml:space="preserve">TÌM HIỂU </w:t>
      </w:r>
      <w:r w:rsidR="00DB48B3">
        <w:rPr>
          <w:b/>
          <w:bCs/>
          <w:sz w:val="48"/>
          <w:szCs w:val="48"/>
          <w:lang w:val="en"/>
        </w:rPr>
        <w:t xml:space="preserve">VÀ DEMO </w:t>
      </w:r>
      <w:r>
        <w:rPr>
          <w:b/>
          <w:bCs/>
          <w:sz w:val="48"/>
          <w:szCs w:val="48"/>
          <w:lang w:val="en"/>
        </w:rPr>
        <w:t>VỀ LINEAR REGRESSION</w:t>
      </w:r>
    </w:p>
    <w:p w14:paraId="42C9D2E5" w14:textId="77777777" w:rsidR="003218FF" w:rsidRDefault="003218FF" w:rsidP="003218FF">
      <w:pPr>
        <w:suppressAutoHyphens/>
        <w:autoSpaceDE w:val="0"/>
        <w:autoSpaceDN w:val="0"/>
        <w:adjustRightInd w:val="0"/>
        <w:jc w:val="both"/>
        <w:rPr>
          <w:b/>
          <w:bCs/>
          <w:sz w:val="48"/>
          <w:szCs w:val="48"/>
          <w:lang w:val="en"/>
        </w:rPr>
      </w:pPr>
    </w:p>
    <w:p w14:paraId="13F62ABF" w14:textId="77777777" w:rsidR="00AC3A84" w:rsidRDefault="00AC3A84" w:rsidP="003218FF">
      <w:pPr>
        <w:suppressAutoHyphens/>
        <w:autoSpaceDE w:val="0"/>
        <w:autoSpaceDN w:val="0"/>
        <w:adjustRightInd w:val="0"/>
        <w:jc w:val="both"/>
        <w:rPr>
          <w:b/>
          <w:bCs/>
          <w:sz w:val="48"/>
          <w:szCs w:val="48"/>
          <w:lang w:val="en"/>
        </w:rPr>
      </w:pPr>
    </w:p>
    <w:p w14:paraId="5B270E23" w14:textId="77777777" w:rsidR="00AC3A84" w:rsidRPr="00B10E7E" w:rsidRDefault="00AC3A84" w:rsidP="003218FF">
      <w:pPr>
        <w:suppressAutoHyphens/>
        <w:autoSpaceDE w:val="0"/>
        <w:autoSpaceDN w:val="0"/>
        <w:adjustRightInd w:val="0"/>
        <w:jc w:val="both"/>
        <w:rPr>
          <w:b/>
          <w:bCs/>
          <w:lang w:val="en"/>
        </w:rPr>
      </w:pPr>
    </w:p>
    <w:p w14:paraId="53AC8451" w14:textId="77777777" w:rsidR="003218FF" w:rsidRPr="00B10E7E" w:rsidRDefault="003218FF" w:rsidP="003218FF">
      <w:pPr>
        <w:suppressAutoHyphens/>
        <w:autoSpaceDE w:val="0"/>
        <w:autoSpaceDN w:val="0"/>
        <w:adjustRightInd w:val="0"/>
        <w:jc w:val="both"/>
        <w:rPr>
          <w:b/>
          <w:bCs/>
          <w:lang w:val="en"/>
        </w:rPr>
      </w:pPr>
    </w:p>
    <w:p w14:paraId="1C5CEB33" w14:textId="33BC75C7" w:rsidR="003218FF" w:rsidRPr="00AC3A84"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1A47E4">
        <w:rPr>
          <w:b/>
          <w:sz w:val="28"/>
          <w:szCs w:val="28"/>
        </w:rPr>
        <w:t>HOÀNG ANH</w:t>
      </w:r>
    </w:p>
    <w:p w14:paraId="33B7B9DA" w14:textId="7436F9DD" w:rsidR="003218FF" w:rsidRPr="00AC3A84"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AC3A84">
        <w:rPr>
          <w:b/>
          <w:bCs/>
          <w:sz w:val="28"/>
          <w:szCs w:val="28"/>
        </w:rPr>
        <w:t>HUỲNH NGUYỄN TƯỜNG VY</w:t>
      </w:r>
    </w:p>
    <w:p w14:paraId="0061B182" w14:textId="74B2EFB0" w:rsidR="003218FF" w:rsidRPr="00AC3A84"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AC3A84">
        <w:rPr>
          <w:b/>
          <w:bCs/>
          <w:sz w:val="28"/>
          <w:szCs w:val="28"/>
        </w:rPr>
        <w:t>20050201</w:t>
      </w:r>
    </w:p>
    <w:p w14:paraId="3EE37E53" w14:textId="42E6E8C1" w:rsidR="003218FF" w:rsidRPr="00AC3A84"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AC3A84">
        <w:rPr>
          <w:b/>
          <w:bCs/>
          <w:sz w:val="28"/>
          <w:szCs w:val="28"/>
        </w:rPr>
        <w:t>24</w:t>
      </w:r>
    </w:p>
    <w:p w14:paraId="73301693" w14:textId="77777777" w:rsidR="00AC3A84" w:rsidRDefault="00AC3A84" w:rsidP="003218FF">
      <w:pPr>
        <w:suppressAutoHyphens/>
        <w:autoSpaceDE w:val="0"/>
        <w:autoSpaceDN w:val="0"/>
        <w:adjustRightInd w:val="0"/>
        <w:rPr>
          <w:b/>
          <w:bCs/>
          <w:sz w:val="28"/>
          <w:szCs w:val="28"/>
          <w:lang w:val="vi-VN"/>
        </w:rPr>
      </w:pPr>
    </w:p>
    <w:p w14:paraId="25882914" w14:textId="77777777" w:rsidR="003218FF" w:rsidRDefault="003218FF" w:rsidP="00AC3A84">
      <w:pPr>
        <w:suppressAutoHyphens/>
        <w:autoSpaceDE w:val="0"/>
        <w:autoSpaceDN w:val="0"/>
        <w:adjustRightInd w:val="0"/>
        <w:rPr>
          <w:b/>
          <w:bCs/>
          <w:sz w:val="28"/>
          <w:szCs w:val="28"/>
          <w:lang w:val="vi-VN"/>
        </w:rPr>
      </w:pPr>
    </w:p>
    <w:p w14:paraId="3A9E399C" w14:textId="1A51A333" w:rsidR="001A47E4" w:rsidRDefault="001A47E4" w:rsidP="00AC3A84">
      <w:pPr>
        <w:suppressAutoHyphens/>
        <w:autoSpaceDE w:val="0"/>
        <w:autoSpaceDN w:val="0"/>
        <w:adjustRightInd w:val="0"/>
        <w:rPr>
          <w:b/>
          <w:bCs/>
          <w:sz w:val="28"/>
          <w:szCs w:val="28"/>
          <w:lang w:val="vi-VN"/>
        </w:rPr>
      </w:pPr>
    </w:p>
    <w:p w14:paraId="48EE8CD4" w14:textId="2CBCB8BE" w:rsidR="00DB48B3" w:rsidRDefault="00DB48B3" w:rsidP="00AC3A84">
      <w:pPr>
        <w:suppressAutoHyphens/>
        <w:autoSpaceDE w:val="0"/>
        <w:autoSpaceDN w:val="0"/>
        <w:adjustRightInd w:val="0"/>
        <w:rPr>
          <w:b/>
          <w:bCs/>
          <w:sz w:val="28"/>
          <w:szCs w:val="28"/>
          <w:lang w:val="vi-VN"/>
        </w:rPr>
      </w:pPr>
    </w:p>
    <w:p w14:paraId="03EC074D" w14:textId="3EA1102F" w:rsidR="00DB48B3" w:rsidRDefault="00DB48B3" w:rsidP="00AC3A84">
      <w:pPr>
        <w:suppressAutoHyphens/>
        <w:autoSpaceDE w:val="0"/>
        <w:autoSpaceDN w:val="0"/>
        <w:adjustRightInd w:val="0"/>
        <w:rPr>
          <w:b/>
          <w:bCs/>
          <w:sz w:val="28"/>
          <w:szCs w:val="28"/>
          <w:lang w:val="vi-VN"/>
        </w:rPr>
      </w:pPr>
    </w:p>
    <w:p w14:paraId="7C5FC6C7" w14:textId="77777777" w:rsidR="001A47E4" w:rsidRPr="00CA1C39" w:rsidRDefault="001A47E4" w:rsidP="00AC3A84">
      <w:pPr>
        <w:suppressAutoHyphens/>
        <w:autoSpaceDE w:val="0"/>
        <w:autoSpaceDN w:val="0"/>
        <w:adjustRightInd w:val="0"/>
        <w:rPr>
          <w:b/>
          <w:bCs/>
          <w:lang w:val="vi-VN"/>
        </w:rPr>
      </w:pPr>
    </w:p>
    <w:p w14:paraId="739CB184" w14:textId="771C03B0" w:rsidR="00B118C8" w:rsidRPr="00AC3A84" w:rsidRDefault="003218FF" w:rsidP="003218FF">
      <w:pPr>
        <w:suppressAutoHyphens/>
        <w:autoSpaceDE w:val="0"/>
        <w:autoSpaceDN w:val="0"/>
        <w:adjustRightInd w:val="0"/>
        <w:jc w:val="center"/>
        <w:rPr>
          <w:b/>
          <w:bCs/>
          <w:iCs/>
          <w:sz w:val="28"/>
          <w:szCs w:val="28"/>
        </w:rPr>
        <w:sectPr w:rsidR="00B118C8" w:rsidRPr="00AC3A84"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AC3A84">
        <w:rPr>
          <w:b/>
          <w:bCs/>
          <w:iCs/>
          <w:sz w:val="28"/>
          <w:szCs w:val="28"/>
        </w:rPr>
        <w:t>23</w:t>
      </w:r>
    </w:p>
    <w:p w14:paraId="5D52F935" w14:textId="77777777" w:rsidR="00BB2B2A" w:rsidRPr="00DB7595" w:rsidRDefault="00BB2B2A" w:rsidP="0028183B">
      <w:pPr>
        <w:pStyle w:val="Chng"/>
        <w:jc w:val="center"/>
        <w:outlineLvl w:val="0"/>
        <w:rPr>
          <w:lang w:val="vi-VN"/>
        </w:rPr>
      </w:pPr>
      <w:bookmarkStart w:id="0" w:name="_Toc387692905"/>
      <w:bookmarkStart w:id="1" w:name="_Toc155946784"/>
      <w:r w:rsidRPr="00DB7595">
        <w:rPr>
          <w:lang w:val="vi-VN"/>
        </w:rPr>
        <w:lastRenderedPageBreak/>
        <w:t>LỜI CẢM ƠN</w:t>
      </w:r>
      <w:bookmarkEnd w:id="0"/>
      <w:bookmarkEnd w:id="1"/>
    </w:p>
    <w:p w14:paraId="0AD16293" w14:textId="5ADB6DA0" w:rsidR="00AC3A84" w:rsidRDefault="00AC3A84" w:rsidP="00AC3A84">
      <w:pPr>
        <w:pStyle w:val="Nidungvnbn"/>
      </w:pPr>
      <w:r>
        <w:t xml:space="preserve">Em xin cảm ơn thầy </w:t>
      </w:r>
      <w:r w:rsidR="001A47E4">
        <w:t xml:space="preserve">Hoàng Anh </w:t>
      </w:r>
      <w:r>
        <w:t>đã tận tình chỉ bảo chúng em qua những buổi học tại lớp, thầy đã chỉ em cách thức làm bài, chỉ điểm những chỗ còn sai sót chưa phù hợp. Nếu không có những lời hướng dẫn, dạy bảo của thầy thì bài thu hoạch của em cũng rất khó để hoàn thiện. Một lần nữa em xin chân thành cảm ơn thầy.</w:t>
      </w:r>
    </w:p>
    <w:p w14:paraId="1DBF5435" w14:textId="77777777" w:rsidR="00AC3A84" w:rsidRDefault="00AC3A84" w:rsidP="00AC3A84">
      <w:pPr>
        <w:pStyle w:val="Nidungvnbn"/>
        <w:ind w:firstLine="426"/>
        <w:rPr>
          <w:b/>
        </w:rPr>
      </w:pPr>
      <w:r>
        <w:tab/>
        <w:t>Bước đầu đi vào thực tế với nền kiến thức mở rộng, kiến thức củaem còn hạn chế và nhiều bỡ ngỡ. Vì thế, trong quá trình biên soạn khó tránh những sai sót, em rất mong nhận được những ý kiến đóng góp quý báu của thầy và các bạn để bài báo cáo hoàn thiện hơn.</w:t>
      </w:r>
    </w:p>
    <w:p w14:paraId="532F4197" w14:textId="7831D5A1" w:rsidR="00BB2B2A" w:rsidRPr="00DB7595" w:rsidRDefault="00BB2B2A" w:rsidP="0064189C">
      <w:pPr>
        <w:pStyle w:val="Nidungvnbn"/>
        <w:rPr>
          <w:b/>
          <w:bCs/>
          <w:sz w:val="32"/>
          <w:szCs w:val="32"/>
          <w:lang w:val="vi-VN"/>
        </w:rPr>
      </w:pPr>
      <w:r w:rsidRPr="00DB7595">
        <w:rPr>
          <w:b/>
          <w:bCs/>
          <w:sz w:val="32"/>
          <w:szCs w:val="32"/>
          <w:lang w:val="vi-VN"/>
        </w:rPr>
        <w:br w:type="page"/>
      </w:r>
    </w:p>
    <w:p w14:paraId="56F427CE" w14:textId="77777777" w:rsidR="003218FF" w:rsidRPr="0028183B" w:rsidRDefault="00B118C8" w:rsidP="0028183B">
      <w:pPr>
        <w:pStyle w:val="Heading1"/>
        <w:jc w:val="center"/>
        <w:rPr>
          <w:rFonts w:ascii="Times New Roman" w:hAnsi="Times New Roman" w:cs="Times New Roman"/>
          <w:b w:val="0"/>
          <w:color w:val="auto"/>
          <w:sz w:val="32"/>
          <w:szCs w:val="32"/>
          <w:lang w:val="vi-VN"/>
        </w:rPr>
      </w:pPr>
      <w:bookmarkStart w:id="2" w:name="_Toc155946785"/>
      <w:r w:rsidRPr="0028183B">
        <w:rPr>
          <w:rFonts w:ascii="Times New Roman" w:hAnsi="Times New Roman" w:cs="Times New Roman"/>
          <w:color w:val="auto"/>
          <w:sz w:val="32"/>
          <w:szCs w:val="32"/>
          <w:lang w:val="vi-VN"/>
        </w:rPr>
        <w:lastRenderedPageBreak/>
        <w:t>ĐỒ ÁN</w:t>
      </w:r>
      <w:r w:rsidR="003218FF" w:rsidRPr="0028183B">
        <w:rPr>
          <w:rFonts w:ascii="Times New Roman" w:hAnsi="Times New Roman" w:cs="Times New Roman"/>
          <w:color w:val="auto"/>
          <w:sz w:val="32"/>
          <w:szCs w:val="32"/>
          <w:lang w:val="vi-VN"/>
        </w:rPr>
        <w:t xml:space="preserve"> ĐƯỢC HOÀN THÀNH</w:t>
      </w:r>
      <w:bookmarkEnd w:id="2"/>
    </w:p>
    <w:p w14:paraId="6FA7DD87" w14:textId="77777777" w:rsidR="003218FF" w:rsidRPr="0028183B" w:rsidRDefault="003218FF" w:rsidP="0028183B">
      <w:pPr>
        <w:pStyle w:val="Heading1"/>
        <w:jc w:val="center"/>
        <w:rPr>
          <w:rFonts w:ascii="Times New Roman" w:hAnsi="Times New Roman" w:cs="Times New Roman"/>
          <w:b w:val="0"/>
          <w:color w:val="auto"/>
          <w:sz w:val="32"/>
          <w:szCs w:val="32"/>
          <w:lang w:val="vi-VN"/>
        </w:rPr>
      </w:pPr>
      <w:bookmarkStart w:id="3" w:name="_Toc155946786"/>
      <w:r w:rsidRPr="0028183B">
        <w:rPr>
          <w:rFonts w:ascii="Times New Roman" w:hAnsi="Times New Roman" w:cs="Times New Roman"/>
          <w:color w:val="auto"/>
          <w:sz w:val="32"/>
          <w:szCs w:val="32"/>
          <w:lang w:val="vi-VN"/>
        </w:rPr>
        <w:t>TẠI TRƯỜNG ĐẠI HỌC TÔN ĐỨC THẮNG</w:t>
      </w:r>
      <w:bookmarkEnd w:id="3"/>
    </w:p>
    <w:p w14:paraId="15EA8021" w14:textId="77777777" w:rsidR="00291721" w:rsidRPr="00B7161D" w:rsidRDefault="00291721" w:rsidP="003218FF">
      <w:pPr>
        <w:autoSpaceDE w:val="0"/>
        <w:autoSpaceDN w:val="0"/>
        <w:adjustRightInd w:val="0"/>
        <w:spacing w:line="360" w:lineRule="auto"/>
        <w:ind w:firstLine="720"/>
        <w:jc w:val="both"/>
        <w:rPr>
          <w:lang w:val="vi-VN"/>
        </w:rPr>
      </w:pPr>
    </w:p>
    <w:p w14:paraId="60421DAB" w14:textId="77777777" w:rsidR="003218FF" w:rsidRPr="00B7161D" w:rsidRDefault="003218FF" w:rsidP="003218FF">
      <w:pPr>
        <w:autoSpaceDE w:val="0"/>
        <w:autoSpaceDN w:val="0"/>
        <w:adjustRightInd w:val="0"/>
        <w:spacing w:line="360" w:lineRule="auto"/>
        <w:ind w:firstLine="720"/>
        <w:jc w:val="both"/>
        <w:rPr>
          <w:sz w:val="26"/>
          <w:szCs w:val="26"/>
          <w:lang w:val="vi-VN"/>
        </w:rPr>
      </w:pPr>
      <w:r w:rsidRPr="00B7161D">
        <w:rPr>
          <w:sz w:val="26"/>
          <w:szCs w:val="26"/>
          <w:lang w:val="vi-VN"/>
        </w:rPr>
        <w:t xml:space="preserve">Tôi xin cam đoan đây là </w:t>
      </w:r>
      <w:r w:rsidR="00B118C8" w:rsidRPr="00B7161D">
        <w:rPr>
          <w:sz w:val="26"/>
          <w:szCs w:val="26"/>
          <w:lang w:val="vi-VN"/>
        </w:rPr>
        <w:t>sản phẩm đồ án</w:t>
      </w:r>
      <w:r w:rsidRPr="00B7161D">
        <w:rPr>
          <w:sz w:val="26"/>
          <w:szCs w:val="26"/>
          <w:lang w:val="vi-VN"/>
        </w:rPr>
        <w:t xml:space="preserve"> của riêng tôi</w:t>
      </w:r>
      <w:r w:rsidR="00B118C8" w:rsidRPr="00B7161D">
        <w:rPr>
          <w:sz w:val="26"/>
          <w:szCs w:val="26"/>
          <w:lang w:val="vi-VN"/>
        </w:rPr>
        <w:t xml:space="preserve"> / chúng tôi</w:t>
      </w:r>
      <w:r w:rsidRPr="00B7161D">
        <w:rPr>
          <w:sz w:val="26"/>
          <w:szCs w:val="26"/>
          <w:lang w:val="vi-VN"/>
        </w:rPr>
        <w:t xml:space="preserve"> và được sự hướng dẫn của </w:t>
      </w:r>
      <w:r w:rsidR="00BB2B2A" w:rsidRPr="00B7161D">
        <w:rPr>
          <w:sz w:val="26"/>
          <w:szCs w:val="26"/>
          <w:lang w:val="vi-VN"/>
        </w:rPr>
        <w:t>TS Nguyễn Văn A</w:t>
      </w:r>
      <w:r w:rsidRPr="00B7161D">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379255A" w14:textId="77777777" w:rsidR="003218FF" w:rsidRPr="00B7161D" w:rsidRDefault="003218FF" w:rsidP="003218FF">
      <w:pPr>
        <w:autoSpaceDE w:val="0"/>
        <w:autoSpaceDN w:val="0"/>
        <w:adjustRightInd w:val="0"/>
        <w:spacing w:line="360" w:lineRule="auto"/>
        <w:ind w:firstLine="720"/>
        <w:jc w:val="both"/>
        <w:rPr>
          <w:sz w:val="26"/>
          <w:szCs w:val="26"/>
          <w:lang w:val="vi-VN"/>
        </w:rPr>
      </w:pPr>
      <w:r w:rsidRPr="00B7161D">
        <w:rPr>
          <w:sz w:val="26"/>
          <w:szCs w:val="26"/>
          <w:lang w:val="vi-VN"/>
        </w:rPr>
        <w:t xml:space="preserve">Ngoài ra, trong </w:t>
      </w:r>
      <w:r w:rsidR="00B118C8" w:rsidRPr="00B7161D">
        <w:rPr>
          <w:sz w:val="26"/>
          <w:szCs w:val="26"/>
          <w:lang w:val="vi-VN"/>
        </w:rPr>
        <w:t>đồ án</w:t>
      </w:r>
      <w:r w:rsidRPr="00B7161D">
        <w:rPr>
          <w:sz w:val="26"/>
          <w:szCs w:val="26"/>
          <w:lang w:val="vi-VN"/>
        </w:rPr>
        <w:t xml:space="preserve"> còn sử dụng một số nhận xét, đánh giá cũng như số liệu của các tác giả khác, cơ quan tổ chức khác đều có trích dẫn và chú thích nguồn gốc.</w:t>
      </w:r>
    </w:p>
    <w:p w14:paraId="399ACDAE" w14:textId="77777777" w:rsidR="003218FF" w:rsidRPr="00B7161D" w:rsidRDefault="003218FF" w:rsidP="003218FF">
      <w:pPr>
        <w:autoSpaceDE w:val="0"/>
        <w:autoSpaceDN w:val="0"/>
        <w:adjustRightInd w:val="0"/>
        <w:spacing w:line="360" w:lineRule="auto"/>
        <w:ind w:firstLine="720"/>
        <w:jc w:val="both"/>
        <w:rPr>
          <w:b/>
          <w:sz w:val="26"/>
          <w:szCs w:val="26"/>
          <w:lang w:val="vi-VN"/>
        </w:rPr>
      </w:pPr>
      <w:r w:rsidRPr="00B7161D">
        <w:rPr>
          <w:b/>
          <w:sz w:val="26"/>
          <w:szCs w:val="26"/>
          <w:lang w:val="vi-VN"/>
        </w:rPr>
        <w:t xml:space="preserve">Nếu phát hiện có bất kỳ sự gian lận nào tôi xin hoàn toàn chịu trách nhiệm về nội dung </w:t>
      </w:r>
      <w:r w:rsidR="00B118C8" w:rsidRPr="00B7161D">
        <w:rPr>
          <w:b/>
          <w:sz w:val="26"/>
          <w:szCs w:val="26"/>
          <w:lang w:val="vi-VN"/>
        </w:rPr>
        <w:t>đồ án</w:t>
      </w:r>
      <w:r w:rsidRPr="00B7161D">
        <w:rPr>
          <w:b/>
          <w:sz w:val="26"/>
          <w:szCs w:val="26"/>
          <w:lang w:val="vi-VN"/>
        </w:rPr>
        <w:t xml:space="preserve"> của mình. </w:t>
      </w:r>
      <w:r w:rsidRPr="00B7161D">
        <w:rPr>
          <w:sz w:val="26"/>
          <w:szCs w:val="26"/>
          <w:lang w:val="vi-VN"/>
        </w:rPr>
        <w:t>Trường đại học Tôn Đức Thắng không liên quan đến những vi phạm tác quyền, bản quyền do tôi gây ra trong quá trình thực hiện (nếu có).</w:t>
      </w:r>
    </w:p>
    <w:p w14:paraId="02D159D7" w14:textId="77777777" w:rsidR="003218FF" w:rsidRPr="00B7161D" w:rsidRDefault="003218FF" w:rsidP="003218FF">
      <w:pPr>
        <w:autoSpaceDE w:val="0"/>
        <w:autoSpaceDN w:val="0"/>
        <w:adjustRightInd w:val="0"/>
        <w:spacing w:line="360" w:lineRule="auto"/>
        <w:ind w:left="3600"/>
        <w:jc w:val="center"/>
        <w:rPr>
          <w:i/>
          <w:sz w:val="26"/>
          <w:szCs w:val="26"/>
          <w:lang w:val="vi-VN"/>
        </w:rPr>
      </w:pPr>
      <w:r w:rsidRPr="00B7161D">
        <w:rPr>
          <w:i/>
          <w:sz w:val="26"/>
          <w:szCs w:val="26"/>
          <w:lang w:val="vi-VN"/>
        </w:rPr>
        <w:t xml:space="preserve">TP. Hồ Chí Minh, ngày   tháng   năm      </w:t>
      </w:r>
    </w:p>
    <w:p w14:paraId="3470477A" w14:textId="77777777" w:rsidR="003218FF" w:rsidRPr="00B7161D" w:rsidRDefault="003218FF" w:rsidP="00BB2B2A">
      <w:pPr>
        <w:tabs>
          <w:tab w:val="center" w:pos="6521"/>
        </w:tabs>
        <w:autoSpaceDE w:val="0"/>
        <w:autoSpaceDN w:val="0"/>
        <w:adjustRightInd w:val="0"/>
        <w:spacing w:line="360" w:lineRule="auto"/>
        <w:ind w:left="3600"/>
        <w:jc w:val="center"/>
        <w:rPr>
          <w:i/>
          <w:sz w:val="26"/>
          <w:szCs w:val="26"/>
          <w:lang w:val="vi-VN"/>
        </w:rPr>
      </w:pPr>
      <w:r w:rsidRPr="00B7161D">
        <w:rPr>
          <w:i/>
          <w:sz w:val="26"/>
          <w:szCs w:val="26"/>
          <w:lang w:val="vi-VN"/>
        </w:rPr>
        <w:t>Tác giả</w:t>
      </w:r>
    </w:p>
    <w:p w14:paraId="5272D9E8" w14:textId="77777777" w:rsidR="00D047A4" w:rsidRDefault="00BB2B2A" w:rsidP="00BB2B2A">
      <w:pPr>
        <w:tabs>
          <w:tab w:val="center" w:pos="6379"/>
        </w:tabs>
        <w:spacing w:after="200" w:line="276" w:lineRule="auto"/>
        <w:rPr>
          <w:i/>
          <w:sz w:val="26"/>
          <w:szCs w:val="26"/>
          <w:lang w:val="vi-VN"/>
        </w:rPr>
      </w:pPr>
      <w:r w:rsidRPr="00B7161D">
        <w:rPr>
          <w:i/>
          <w:sz w:val="26"/>
          <w:szCs w:val="26"/>
          <w:lang w:val="vi-VN"/>
        </w:rPr>
        <w:tab/>
      </w:r>
      <w:r w:rsidR="003218FF" w:rsidRPr="00B7161D">
        <w:rPr>
          <w:i/>
          <w:sz w:val="26"/>
          <w:szCs w:val="26"/>
          <w:lang w:val="vi-VN"/>
        </w:rPr>
        <w:t>(ký tên và ghi rõ họ tên)</w:t>
      </w:r>
    </w:p>
    <w:tbl>
      <w:tblPr>
        <w:tblStyle w:val="TableGrid"/>
        <w:tblW w:w="2875" w:type="dxa"/>
        <w:tblInd w:w="5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tblGrid>
      <w:tr w:rsidR="001A54E8" w14:paraId="70919F10" w14:textId="77777777" w:rsidTr="001A54E8">
        <w:trPr>
          <w:trHeight w:val="1936"/>
        </w:trPr>
        <w:tc>
          <w:tcPr>
            <w:tcW w:w="2875" w:type="dxa"/>
          </w:tcPr>
          <w:p w14:paraId="46F948DA" w14:textId="77777777" w:rsidR="001A54E8" w:rsidRPr="00B7161D" w:rsidRDefault="001A54E8" w:rsidP="00B7161D">
            <w:pPr>
              <w:tabs>
                <w:tab w:val="center" w:pos="6379"/>
              </w:tabs>
              <w:spacing w:after="200" w:line="276" w:lineRule="auto"/>
              <w:jc w:val="center"/>
              <w:rPr>
                <w:i/>
                <w:sz w:val="26"/>
                <w:szCs w:val="26"/>
              </w:rPr>
            </w:pPr>
            <w:r w:rsidRPr="00B7161D">
              <w:rPr>
                <w:i/>
                <w:sz w:val="26"/>
                <w:szCs w:val="26"/>
              </w:rPr>
              <w:t>Vy</w:t>
            </w:r>
          </w:p>
          <w:p w14:paraId="646CA697" w14:textId="41D7D04B" w:rsidR="001A54E8" w:rsidRPr="00B7161D" w:rsidRDefault="001A54E8" w:rsidP="00B7161D">
            <w:pPr>
              <w:tabs>
                <w:tab w:val="center" w:pos="6379"/>
              </w:tabs>
              <w:spacing w:after="200" w:line="276" w:lineRule="auto"/>
              <w:jc w:val="center"/>
              <w:rPr>
                <w:i/>
                <w:sz w:val="26"/>
                <w:szCs w:val="26"/>
              </w:rPr>
            </w:pPr>
            <w:r w:rsidRPr="00B7161D">
              <w:rPr>
                <w:i/>
                <w:sz w:val="26"/>
                <w:szCs w:val="26"/>
              </w:rPr>
              <w:t>Huỳnh Nguyễn Tường Vy</w:t>
            </w:r>
          </w:p>
          <w:p w14:paraId="4D2F5ED8" w14:textId="77777777" w:rsidR="001A54E8" w:rsidRDefault="001A54E8" w:rsidP="00BB2B2A">
            <w:pPr>
              <w:tabs>
                <w:tab w:val="center" w:pos="6379"/>
              </w:tabs>
              <w:spacing w:after="200" w:line="276" w:lineRule="auto"/>
              <w:rPr>
                <w:i/>
                <w:sz w:val="26"/>
                <w:szCs w:val="26"/>
                <w:lang w:val="vi-VN"/>
              </w:rPr>
            </w:pPr>
          </w:p>
        </w:tc>
      </w:tr>
    </w:tbl>
    <w:p w14:paraId="2A86A839" w14:textId="77777777" w:rsidR="00DB48B3" w:rsidRDefault="00DB48B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3011"/>
        <w:gridCol w:w="3225"/>
      </w:tblGrid>
      <w:tr w:rsidR="00B7161D" w14:paraId="76D651B1" w14:textId="77777777" w:rsidTr="00B7161D">
        <w:tc>
          <w:tcPr>
            <w:tcW w:w="2875" w:type="dxa"/>
          </w:tcPr>
          <w:p w14:paraId="35A6F187" w14:textId="5366D1AC" w:rsidR="00B7161D" w:rsidRDefault="00B7161D" w:rsidP="00DB48B3">
            <w:pPr>
              <w:tabs>
                <w:tab w:val="center" w:pos="6379"/>
              </w:tabs>
              <w:spacing w:after="200" w:line="276" w:lineRule="auto"/>
              <w:jc w:val="center"/>
              <w:rPr>
                <w:i/>
                <w:sz w:val="26"/>
                <w:szCs w:val="26"/>
                <w:lang w:val="vi-VN"/>
              </w:rPr>
            </w:pPr>
          </w:p>
        </w:tc>
        <w:tc>
          <w:tcPr>
            <w:tcW w:w="3011" w:type="dxa"/>
          </w:tcPr>
          <w:p w14:paraId="608C8795" w14:textId="77777777" w:rsidR="00B7161D" w:rsidRDefault="00B7161D" w:rsidP="00BB2B2A">
            <w:pPr>
              <w:tabs>
                <w:tab w:val="center" w:pos="6379"/>
              </w:tabs>
              <w:spacing w:after="200" w:line="276" w:lineRule="auto"/>
              <w:rPr>
                <w:i/>
                <w:sz w:val="26"/>
                <w:szCs w:val="26"/>
                <w:lang w:val="vi-VN"/>
              </w:rPr>
            </w:pPr>
          </w:p>
        </w:tc>
        <w:tc>
          <w:tcPr>
            <w:tcW w:w="3225" w:type="dxa"/>
          </w:tcPr>
          <w:p w14:paraId="0A3A3A2C" w14:textId="77777777" w:rsidR="00B7161D" w:rsidRDefault="00B7161D" w:rsidP="00BB2B2A">
            <w:pPr>
              <w:tabs>
                <w:tab w:val="center" w:pos="6379"/>
              </w:tabs>
              <w:spacing w:after="200" w:line="276" w:lineRule="auto"/>
              <w:rPr>
                <w:i/>
                <w:sz w:val="26"/>
                <w:szCs w:val="26"/>
                <w:lang w:val="vi-VN"/>
              </w:rPr>
            </w:pPr>
          </w:p>
        </w:tc>
      </w:tr>
    </w:tbl>
    <w:p w14:paraId="6D72656F" w14:textId="77777777" w:rsidR="00B7161D" w:rsidRPr="00B7161D" w:rsidRDefault="00B7161D" w:rsidP="00BB2B2A">
      <w:pPr>
        <w:tabs>
          <w:tab w:val="center" w:pos="6379"/>
        </w:tabs>
        <w:spacing w:after="200" w:line="276" w:lineRule="auto"/>
        <w:rPr>
          <w:i/>
          <w:sz w:val="26"/>
          <w:szCs w:val="26"/>
          <w:lang w:val="vi-VN"/>
        </w:rPr>
      </w:pPr>
    </w:p>
    <w:p w14:paraId="3221A225" w14:textId="77777777" w:rsidR="00B7161D" w:rsidRDefault="00B7161D" w:rsidP="00B7161D">
      <w:pPr>
        <w:tabs>
          <w:tab w:val="center" w:pos="6379"/>
        </w:tabs>
        <w:spacing w:after="200" w:line="276" w:lineRule="auto"/>
        <w:rPr>
          <w:i/>
          <w:sz w:val="26"/>
          <w:szCs w:val="26"/>
        </w:rPr>
      </w:pPr>
      <w:r>
        <w:rPr>
          <w:i/>
          <w:sz w:val="26"/>
          <w:szCs w:val="26"/>
          <w:lang w:val="vi-VN"/>
        </w:rPr>
        <w:tab/>
      </w:r>
      <w:bookmarkStart w:id="4" w:name="_Toc387692906"/>
    </w:p>
    <w:p w14:paraId="467BBF2B" w14:textId="6B04CC61" w:rsidR="00B118C8" w:rsidRPr="00B7161D" w:rsidRDefault="00B118C8" w:rsidP="0019000F">
      <w:pPr>
        <w:pStyle w:val="Heading1"/>
        <w:jc w:val="center"/>
        <w:rPr>
          <w:rFonts w:ascii="Times New Roman" w:hAnsi="Times New Roman" w:cs="Times New Roman"/>
          <w:i/>
          <w:color w:val="auto"/>
          <w:sz w:val="32"/>
          <w:szCs w:val="32"/>
        </w:rPr>
      </w:pPr>
      <w:bookmarkStart w:id="5" w:name="_Toc155946787"/>
      <w:r w:rsidRPr="00B7161D">
        <w:rPr>
          <w:rFonts w:ascii="Times New Roman" w:hAnsi="Times New Roman" w:cs="Times New Roman"/>
          <w:color w:val="auto"/>
          <w:sz w:val="32"/>
          <w:szCs w:val="32"/>
          <w:lang w:val="vi-VN"/>
        </w:rPr>
        <w:t>PHẦN XÁC NHẬN VÀ ĐÁNH GIÁ CỦA GIẢNG VIÊN</w:t>
      </w:r>
      <w:bookmarkEnd w:id="4"/>
      <w:bookmarkEnd w:id="5"/>
    </w:p>
    <w:p w14:paraId="1461B728" w14:textId="77777777" w:rsidR="00B118C8" w:rsidRPr="002D796D" w:rsidRDefault="00B118C8" w:rsidP="002D796D">
      <w:pPr>
        <w:pStyle w:val="Nidungvnbn"/>
        <w:rPr>
          <w:b/>
          <w:lang w:val="vi-VN"/>
        </w:rPr>
      </w:pPr>
      <w:r w:rsidRPr="002D796D">
        <w:rPr>
          <w:b/>
          <w:lang w:val="vi-VN"/>
        </w:rPr>
        <w:t>Phần xác nhận của GV hướng dẫn</w:t>
      </w:r>
    </w:p>
    <w:p w14:paraId="03BC278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45A0D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E382B6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BE6CDD7" w14:textId="77777777" w:rsidR="00B118C8" w:rsidRPr="00DC2276" w:rsidRDefault="00B118C8">
      <w:pPr>
        <w:spacing w:after="200" w:line="276" w:lineRule="auto"/>
        <w:rPr>
          <w:lang w:val="vi-VN"/>
        </w:rPr>
      </w:pPr>
    </w:p>
    <w:p w14:paraId="50737165" w14:textId="77777777" w:rsidR="00B118C8" w:rsidRPr="00DC2276" w:rsidRDefault="00B118C8">
      <w:pPr>
        <w:spacing w:after="200" w:line="276" w:lineRule="auto"/>
        <w:rPr>
          <w:lang w:val="vi-VN"/>
        </w:rPr>
      </w:pPr>
    </w:p>
    <w:p w14:paraId="77D203AF" w14:textId="77777777" w:rsidR="00B118C8" w:rsidRPr="00DC2276" w:rsidRDefault="00B118C8">
      <w:pPr>
        <w:spacing w:after="200" w:line="276" w:lineRule="auto"/>
        <w:rPr>
          <w:lang w:val="vi-VN"/>
        </w:rPr>
      </w:pPr>
    </w:p>
    <w:p w14:paraId="4EE4422A" w14:textId="77777777" w:rsidR="00B118C8" w:rsidRPr="00DC2276" w:rsidRDefault="00B118C8" w:rsidP="002D796D">
      <w:pPr>
        <w:pStyle w:val="Nidungvnbn"/>
        <w:rPr>
          <w:b/>
          <w:lang w:val="vi-VN"/>
        </w:rPr>
      </w:pPr>
      <w:r w:rsidRPr="00DC2276">
        <w:rPr>
          <w:b/>
          <w:lang w:val="vi-VN"/>
        </w:rPr>
        <w:t>Phần đánh giá của GV chấm bài</w:t>
      </w:r>
    </w:p>
    <w:p w14:paraId="25CB2D2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913B7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4A22FF3" w14:textId="77777777" w:rsidR="00B118C8" w:rsidRPr="00DC2276" w:rsidRDefault="00B118C8" w:rsidP="00B118C8">
      <w:pPr>
        <w:tabs>
          <w:tab w:val="center" w:pos="6237"/>
        </w:tabs>
        <w:spacing w:line="276" w:lineRule="auto"/>
        <w:rPr>
          <w:lang w:val="vi-VN"/>
        </w:rPr>
      </w:pPr>
      <w:r w:rsidRPr="00DC2276">
        <w:rPr>
          <w:lang w:val="vi-VN"/>
        </w:rPr>
        <w:lastRenderedPageBreak/>
        <w:tab/>
        <w:t>(kí và ghi họ tên)</w:t>
      </w:r>
    </w:p>
    <w:p w14:paraId="7D164548" w14:textId="77777777" w:rsidR="00B118C8" w:rsidRPr="00DC2276" w:rsidRDefault="00B118C8" w:rsidP="00B118C8">
      <w:pPr>
        <w:spacing w:after="200" w:line="276" w:lineRule="auto"/>
        <w:rPr>
          <w:lang w:val="vi-VN"/>
        </w:rPr>
      </w:pPr>
    </w:p>
    <w:p w14:paraId="5A6CCA59" w14:textId="77777777" w:rsidR="00B118C8" w:rsidRPr="00DC2276" w:rsidRDefault="00B118C8" w:rsidP="00B118C8">
      <w:pPr>
        <w:pStyle w:val="Tiumccp1"/>
        <w:rPr>
          <w:sz w:val="32"/>
          <w:szCs w:val="32"/>
          <w:lang w:val="vi-VN"/>
        </w:rPr>
      </w:pPr>
      <w:r w:rsidRPr="00B118C8">
        <w:rPr>
          <w:lang w:val="vi-VN"/>
        </w:rPr>
        <w:br w:type="page"/>
      </w:r>
    </w:p>
    <w:p w14:paraId="1A9BA774" w14:textId="77777777" w:rsidR="00BB2B2A" w:rsidRPr="00DB7595" w:rsidRDefault="00BB2B2A" w:rsidP="0028183B">
      <w:pPr>
        <w:pStyle w:val="Chng"/>
        <w:jc w:val="center"/>
        <w:outlineLvl w:val="0"/>
        <w:rPr>
          <w:lang w:val="vi-VN"/>
        </w:rPr>
      </w:pPr>
      <w:bookmarkStart w:id="6" w:name="_Toc387692907"/>
      <w:bookmarkStart w:id="7" w:name="_Toc155946788"/>
      <w:r w:rsidRPr="00DB7595">
        <w:rPr>
          <w:lang w:val="vi-VN"/>
        </w:rPr>
        <w:lastRenderedPageBreak/>
        <w:t>TÓM TẮT</w:t>
      </w:r>
      <w:bookmarkEnd w:id="6"/>
      <w:bookmarkEnd w:id="7"/>
    </w:p>
    <w:p w14:paraId="6073CEED" w14:textId="77777777" w:rsidR="00291721" w:rsidRPr="00DB7595" w:rsidRDefault="00291721" w:rsidP="00291721">
      <w:pPr>
        <w:pStyle w:val="Nidungvnbn"/>
        <w:rPr>
          <w:lang w:val="vi-VN"/>
        </w:rPr>
      </w:pPr>
    </w:p>
    <w:p w14:paraId="73CD132E" w14:textId="61BBCDDB" w:rsidR="00771AA0" w:rsidRDefault="00AC3A84" w:rsidP="00771AA0">
      <w:pPr>
        <w:spacing w:after="200" w:line="276" w:lineRule="auto"/>
        <w:rPr>
          <w:sz w:val="26"/>
          <w:szCs w:val="26"/>
        </w:rPr>
      </w:pPr>
      <w:r>
        <w:rPr>
          <w:sz w:val="26"/>
          <w:szCs w:val="26"/>
        </w:rPr>
        <w:t xml:space="preserve">CHƯƠNG 1 – </w:t>
      </w:r>
      <w:r w:rsidR="001A54E8">
        <w:rPr>
          <w:sz w:val="26"/>
          <w:szCs w:val="26"/>
        </w:rPr>
        <w:t>PHÂN CÔNG CÁ NHÂN</w:t>
      </w:r>
    </w:p>
    <w:p w14:paraId="1856700C" w14:textId="51A7CC18" w:rsidR="00DB7595" w:rsidRPr="001A54E8" w:rsidRDefault="00771AA0" w:rsidP="00771AA0">
      <w:pPr>
        <w:spacing w:after="200" w:line="276" w:lineRule="auto"/>
        <w:rPr>
          <w:sz w:val="26"/>
          <w:szCs w:val="26"/>
        </w:rPr>
        <w:sectPr w:rsidR="00DB7595" w:rsidRPr="001A54E8" w:rsidSect="00B118C8">
          <w:headerReference w:type="default" r:id="rId10"/>
          <w:pgSz w:w="12240" w:h="15840"/>
          <w:pgMar w:top="1985" w:right="1134" w:bottom="1701" w:left="1985" w:header="720" w:footer="720" w:gutter="0"/>
          <w:pgNumType w:fmt="lowerRoman" w:start="1"/>
          <w:cols w:space="720"/>
          <w:docGrid w:linePitch="360"/>
        </w:sectPr>
      </w:pPr>
      <w:r>
        <w:rPr>
          <w:sz w:val="26"/>
          <w:szCs w:val="26"/>
        </w:rPr>
        <w:t xml:space="preserve">CHƯƠNG 2 – </w:t>
      </w:r>
      <w:bookmarkStart w:id="8" w:name="_Hlk154071678"/>
      <w:r w:rsidR="001A54E8">
        <w:rPr>
          <w:sz w:val="26"/>
          <w:szCs w:val="26"/>
        </w:rPr>
        <w:t>KẾT QUẮ THỰC HIỆN</w:t>
      </w:r>
      <w:bookmarkEnd w:id="8"/>
      <w:r w:rsidR="007E6AB9" w:rsidRPr="00771AA0">
        <w:rPr>
          <w:sz w:val="26"/>
          <w:szCs w:val="26"/>
          <w:lang w:val="vi-VN"/>
        </w:rPr>
        <w:br w:type="page"/>
      </w:r>
    </w:p>
    <w:sdt>
      <w:sdtPr>
        <w:rPr>
          <w:rFonts w:ascii="Times New Roman" w:eastAsia="Times New Roman" w:hAnsi="Times New Roman" w:cs="Times New Roman"/>
          <w:color w:val="auto"/>
          <w:sz w:val="24"/>
          <w:szCs w:val="24"/>
        </w:rPr>
        <w:id w:val="-687604978"/>
        <w:docPartObj>
          <w:docPartGallery w:val="Table of Contents"/>
          <w:docPartUnique/>
        </w:docPartObj>
      </w:sdtPr>
      <w:sdtEndPr>
        <w:rPr>
          <w:b/>
          <w:bCs/>
          <w:noProof/>
        </w:rPr>
      </w:sdtEndPr>
      <w:sdtContent>
        <w:p w14:paraId="796258B7" w14:textId="61731FDB" w:rsidR="0028183B" w:rsidRPr="0028183B" w:rsidRDefault="0028183B" w:rsidP="0028183B">
          <w:pPr>
            <w:pStyle w:val="TOCHeading"/>
            <w:jc w:val="center"/>
            <w:rPr>
              <w:rFonts w:ascii="Times New Roman" w:hAnsi="Times New Roman" w:cs="Times New Roman"/>
              <w:b/>
              <w:bCs/>
              <w:color w:val="auto"/>
            </w:rPr>
          </w:pPr>
          <w:r w:rsidRPr="0028183B">
            <w:rPr>
              <w:rFonts w:ascii="Times New Roman" w:hAnsi="Times New Roman" w:cs="Times New Roman"/>
              <w:b/>
              <w:bCs/>
              <w:color w:val="auto"/>
            </w:rPr>
            <w:t>MỤC LỤC</w:t>
          </w:r>
        </w:p>
        <w:p w14:paraId="2118B0D6" w14:textId="47BB3C5F" w:rsidR="00537523" w:rsidRDefault="0028183B">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5946784" w:history="1">
            <w:r w:rsidR="00537523" w:rsidRPr="009D3AB9">
              <w:rPr>
                <w:rStyle w:val="Hyperlink"/>
                <w:noProof/>
                <w:lang w:val="vi-VN"/>
              </w:rPr>
              <w:t>LỜI CẢM ƠN</w:t>
            </w:r>
            <w:r w:rsidR="00537523">
              <w:rPr>
                <w:noProof/>
                <w:webHidden/>
              </w:rPr>
              <w:tab/>
            </w:r>
            <w:r w:rsidR="00537523">
              <w:rPr>
                <w:noProof/>
                <w:webHidden/>
              </w:rPr>
              <w:fldChar w:fldCharType="begin"/>
            </w:r>
            <w:r w:rsidR="00537523">
              <w:rPr>
                <w:noProof/>
                <w:webHidden/>
              </w:rPr>
              <w:instrText xml:space="preserve"> PAGEREF _Toc155946784 \h </w:instrText>
            </w:r>
            <w:r w:rsidR="00537523">
              <w:rPr>
                <w:noProof/>
                <w:webHidden/>
              </w:rPr>
            </w:r>
            <w:r w:rsidR="00537523">
              <w:rPr>
                <w:noProof/>
                <w:webHidden/>
              </w:rPr>
              <w:fldChar w:fldCharType="separate"/>
            </w:r>
            <w:r w:rsidR="00537523">
              <w:rPr>
                <w:noProof/>
                <w:webHidden/>
              </w:rPr>
              <w:t>i</w:t>
            </w:r>
            <w:r w:rsidR="00537523">
              <w:rPr>
                <w:noProof/>
                <w:webHidden/>
              </w:rPr>
              <w:fldChar w:fldCharType="end"/>
            </w:r>
          </w:hyperlink>
        </w:p>
        <w:p w14:paraId="4B44C926" w14:textId="2B762849" w:rsidR="00537523" w:rsidRDefault="00537523">
          <w:pPr>
            <w:pStyle w:val="TOC1"/>
            <w:tabs>
              <w:tab w:val="right" w:leader="dot" w:pos="9111"/>
            </w:tabs>
            <w:rPr>
              <w:rFonts w:asciiTheme="minorHAnsi" w:eastAsiaTheme="minorEastAsia" w:hAnsiTheme="minorHAnsi" w:cstheme="minorBidi"/>
              <w:noProof/>
              <w:sz w:val="22"/>
              <w:szCs w:val="22"/>
            </w:rPr>
          </w:pPr>
          <w:hyperlink w:anchor="_Toc155946785" w:history="1">
            <w:r w:rsidRPr="009D3AB9">
              <w:rPr>
                <w:rStyle w:val="Hyperlink"/>
                <w:noProof/>
                <w:lang w:val="vi-VN"/>
              </w:rPr>
              <w:t>ĐỒ ÁN ĐƯỢC HOÀN THÀNH</w:t>
            </w:r>
            <w:r>
              <w:rPr>
                <w:noProof/>
                <w:webHidden/>
              </w:rPr>
              <w:tab/>
            </w:r>
            <w:r>
              <w:rPr>
                <w:noProof/>
                <w:webHidden/>
              </w:rPr>
              <w:fldChar w:fldCharType="begin"/>
            </w:r>
            <w:r>
              <w:rPr>
                <w:noProof/>
                <w:webHidden/>
              </w:rPr>
              <w:instrText xml:space="preserve"> PAGEREF _Toc155946785 \h </w:instrText>
            </w:r>
            <w:r>
              <w:rPr>
                <w:noProof/>
                <w:webHidden/>
              </w:rPr>
            </w:r>
            <w:r>
              <w:rPr>
                <w:noProof/>
                <w:webHidden/>
              </w:rPr>
              <w:fldChar w:fldCharType="separate"/>
            </w:r>
            <w:r>
              <w:rPr>
                <w:noProof/>
                <w:webHidden/>
              </w:rPr>
              <w:t>ii</w:t>
            </w:r>
            <w:r>
              <w:rPr>
                <w:noProof/>
                <w:webHidden/>
              </w:rPr>
              <w:fldChar w:fldCharType="end"/>
            </w:r>
          </w:hyperlink>
        </w:p>
        <w:p w14:paraId="28E5949E" w14:textId="76EE0EFA" w:rsidR="00537523" w:rsidRDefault="00537523">
          <w:pPr>
            <w:pStyle w:val="TOC1"/>
            <w:tabs>
              <w:tab w:val="right" w:leader="dot" w:pos="9111"/>
            </w:tabs>
            <w:rPr>
              <w:rFonts w:asciiTheme="minorHAnsi" w:eastAsiaTheme="minorEastAsia" w:hAnsiTheme="minorHAnsi" w:cstheme="minorBidi"/>
              <w:noProof/>
              <w:sz w:val="22"/>
              <w:szCs w:val="22"/>
            </w:rPr>
          </w:pPr>
          <w:hyperlink w:anchor="_Toc155946786" w:history="1">
            <w:r w:rsidRPr="009D3AB9">
              <w:rPr>
                <w:rStyle w:val="Hyperlink"/>
                <w:noProof/>
                <w:lang w:val="vi-VN"/>
              </w:rPr>
              <w:t>TẠI TRƯỜNG ĐẠI HỌC TÔN ĐỨC THẮNG</w:t>
            </w:r>
            <w:r>
              <w:rPr>
                <w:noProof/>
                <w:webHidden/>
              </w:rPr>
              <w:tab/>
            </w:r>
            <w:r>
              <w:rPr>
                <w:noProof/>
                <w:webHidden/>
              </w:rPr>
              <w:fldChar w:fldCharType="begin"/>
            </w:r>
            <w:r>
              <w:rPr>
                <w:noProof/>
                <w:webHidden/>
              </w:rPr>
              <w:instrText xml:space="preserve"> PAGEREF _Toc155946786 \h </w:instrText>
            </w:r>
            <w:r>
              <w:rPr>
                <w:noProof/>
                <w:webHidden/>
              </w:rPr>
            </w:r>
            <w:r>
              <w:rPr>
                <w:noProof/>
                <w:webHidden/>
              </w:rPr>
              <w:fldChar w:fldCharType="separate"/>
            </w:r>
            <w:r>
              <w:rPr>
                <w:noProof/>
                <w:webHidden/>
              </w:rPr>
              <w:t>ii</w:t>
            </w:r>
            <w:r>
              <w:rPr>
                <w:noProof/>
                <w:webHidden/>
              </w:rPr>
              <w:fldChar w:fldCharType="end"/>
            </w:r>
          </w:hyperlink>
        </w:p>
        <w:p w14:paraId="0A8334C3" w14:textId="76A29110" w:rsidR="00537523" w:rsidRDefault="00537523">
          <w:pPr>
            <w:pStyle w:val="TOC1"/>
            <w:tabs>
              <w:tab w:val="right" w:leader="dot" w:pos="9111"/>
            </w:tabs>
            <w:rPr>
              <w:rFonts w:asciiTheme="minorHAnsi" w:eastAsiaTheme="minorEastAsia" w:hAnsiTheme="minorHAnsi" w:cstheme="minorBidi"/>
              <w:noProof/>
              <w:sz w:val="22"/>
              <w:szCs w:val="22"/>
            </w:rPr>
          </w:pPr>
          <w:hyperlink w:anchor="_Toc155946787" w:history="1">
            <w:r w:rsidRPr="009D3AB9">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_Toc155946787 \h </w:instrText>
            </w:r>
            <w:r>
              <w:rPr>
                <w:noProof/>
                <w:webHidden/>
              </w:rPr>
            </w:r>
            <w:r>
              <w:rPr>
                <w:noProof/>
                <w:webHidden/>
              </w:rPr>
              <w:fldChar w:fldCharType="separate"/>
            </w:r>
            <w:r>
              <w:rPr>
                <w:noProof/>
                <w:webHidden/>
              </w:rPr>
              <w:t>iii</w:t>
            </w:r>
            <w:r>
              <w:rPr>
                <w:noProof/>
                <w:webHidden/>
              </w:rPr>
              <w:fldChar w:fldCharType="end"/>
            </w:r>
          </w:hyperlink>
        </w:p>
        <w:p w14:paraId="668BDBA1" w14:textId="5869FDBE" w:rsidR="00537523" w:rsidRDefault="00537523">
          <w:pPr>
            <w:pStyle w:val="TOC1"/>
            <w:tabs>
              <w:tab w:val="right" w:leader="dot" w:pos="9111"/>
            </w:tabs>
            <w:rPr>
              <w:rFonts w:asciiTheme="minorHAnsi" w:eastAsiaTheme="minorEastAsia" w:hAnsiTheme="minorHAnsi" w:cstheme="minorBidi"/>
              <w:noProof/>
              <w:sz w:val="22"/>
              <w:szCs w:val="22"/>
            </w:rPr>
          </w:pPr>
          <w:hyperlink w:anchor="_Toc155946788" w:history="1">
            <w:r w:rsidRPr="009D3AB9">
              <w:rPr>
                <w:rStyle w:val="Hyperlink"/>
                <w:noProof/>
                <w:lang w:val="vi-VN"/>
              </w:rPr>
              <w:t>TÓM TẮT</w:t>
            </w:r>
            <w:r>
              <w:rPr>
                <w:noProof/>
                <w:webHidden/>
              </w:rPr>
              <w:tab/>
            </w:r>
            <w:r>
              <w:rPr>
                <w:noProof/>
                <w:webHidden/>
              </w:rPr>
              <w:fldChar w:fldCharType="begin"/>
            </w:r>
            <w:r>
              <w:rPr>
                <w:noProof/>
                <w:webHidden/>
              </w:rPr>
              <w:instrText xml:space="preserve"> PAGEREF _Toc155946788 \h </w:instrText>
            </w:r>
            <w:r>
              <w:rPr>
                <w:noProof/>
                <w:webHidden/>
              </w:rPr>
            </w:r>
            <w:r>
              <w:rPr>
                <w:noProof/>
                <w:webHidden/>
              </w:rPr>
              <w:fldChar w:fldCharType="separate"/>
            </w:r>
            <w:r>
              <w:rPr>
                <w:noProof/>
                <w:webHidden/>
              </w:rPr>
              <w:t>v</w:t>
            </w:r>
            <w:r>
              <w:rPr>
                <w:noProof/>
                <w:webHidden/>
              </w:rPr>
              <w:fldChar w:fldCharType="end"/>
            </w:r>
          </w:hyperlink>
        </w:p>
        <w:p w14:paraId="1E759192" w14:textId="652F09B7" w:rsidR="00537523" w:rsidRDefault="00537523">
          <w:pPr>
            <w:pStyle w:val="TOC1"/>
            <w:tabs>
              <w:tab w:val="right" w:leader="dot" w:pos="9111"/>
            </w:tabs>
            <w:rPr>
              <w:rFonts w:asciiTheme="minorHAnsi" w:eastAsiaTheme="minorEastAsia" w:hAnsiTheme="minorHAnsi" w:cstheme="minorBidi"/>
              <w:noProof/>
              <w:sz w:val="22"/>
              <w:szCs w:val="22"/>
            </w:rPr>
          </w:pPr>
          <w:hyperlink w:anchor="_Toc155946789" w:history="1">
            <w:r w:rsidRPr="009D3AB9">
              <w:rPr>
                <w:rStyle w:val="Hyperlink"/>
                <w:noProof/>
              </w:rPr>
              <w:t>DANH MỤC KÍ HIỆU VÀ CHỮ VIẾT TẮT</w:t>
            </w:r>
            <w:r>
              <w:rPr>
                <w:noProof/>
                <w:webHidden/>
              </w:rPr>
              <w:tab/>
            </w:r>
            <w:r>
              <w:rPr>
                <w:noProof/>
                <w:webHidden/>
              </w:rPr>
              <w:fldChar w:fldCharType="begin"/>
            </w:r>
            <w:r>
              <w:rPr>
                <w:noProof/>
                <w:webHidden/>
              </w:rPr>
              <w:instrText xml:space="preserve"> PAGEREF _Toc155946789 \h </w:instrText>
            </w:r>
            <w:r>
              <w:rPr>
                <w:noProof/>
                <w:webHidden/>
              </w:rPr>
            </w:r>
            <w:r>
              <w:rPr>
                <w:noProof/>
                <w:webHidden/>
              </w:rPr>
              <w:fldChar w:fldCharType="separate"/>
            </w:r>
            <w:r>
              <w:rPr>
                <w:noProof/>
                <w:webHidden/>
              </w:rPr>
              <w:t>2</w:t>
            </w:r>
            <w:r>
              <w:rPr>
                <w:noProof/>
                <w:webHidden/>
              </w:rPr>
              <w:fldChar w:fldCharType="end"/>
            </w:r>
          </w:hyperlink>
        </w:p>
        <w:p w14:paraId="1F5E5EF7" w14:textId="00FF393E" w:rsidR="00537523" w:rsidRDefault="00537523">
          <w:pPr>
            <w:pStyle w:val="TOC1"/>
            <w:tabs>
              <w:tab w:val="right" w:leader="dot" w:pos="9111"/>
            </w:tabs>
            <w:rPr>
              <w:rFonts w:asciiTheme="minorHAnsi" w:eastAsiaTheme="minorEastAsia" w:hAnsiTheme="minorHAnsi" w:cstheme="minorBidi"/>
              <w:noProof/>
              <w:sz w:val="22"/>
              <w:szCs w:val="22"/>
            </w:rPr>
          </w:pPr>
          <w:hyperlink w:anchor="_Toc155946790" w:history="1">
            <w:r w:rsidRPr="009D3AB9">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_Toc155946790 \h </w:instrText>
            </w:r>
            <w:r>
              <w:rPr>
                <w:noProof/>
                <w:webHidden/>
              </w:rPr>
            </w:r>
            <w:r>
              <w:rPr>
                <w:noProof/>
                <w:webHidden/>
              </w:rPr>
              <w:fldChar w:fldCharType="separate"/>
            </w:r>
            <w:r>
              <w:rPr>
                <w:noProof/>
                <w:webHidden/>
              </w:rPr>
              <w:t>3</w:t>
            </w:r>
            <w:r>
              <w:rPr>
                <w:noProof/>
                <w:webHidden/>
              </w:rPr>
              <w:fldChar w:fldCharType="end"/>
            </w:r>
          </w:hyperlink>
        </w:p>
        <w:p w14:paraId="026DE3CE" w14:textId="110BCAF5" w:rsidR="00537523" w:rsidRDefault="00537523">
          <w:pPr>
            <w:pStyle w:val="TOC1"/>
            <w:tabs>
              <w:tab w:val="right" w:leader="dot" w:pos="9111"/>
            </w:tabs>
            <w:rPr>
              <w:rFonts w:asciiTheme="minorHAnsi" w:eastAsiaTheme="minorEastAsia" w:hAnsiTheme="minorHAnsi" w:cstheme="minorBidi"/>
              <w:noProof/>
              <w:sz w:val="22"/>
              <w:szCs w:val="22"/>
            </w:rPr>
          </w:pPr>
          <w:hyperlink w:anchor="_Toc155946791" w:history="1">
            <w:r w:rsidRPr="009D3AB9">
              <w:rPr>
                <w:rStyle w:val="Hyperlink"/>
                <w:noProof/>
              </w:rPr>
              <w:t>CHƯƠNG 1 – PHÂN CÔNG CÁ NHÂN</w:t>
            </w:r>
            <w:r>
              <w:rPr>
                <w:noProof/>
                <w:webHidden/>
              </w:rPr>
              <w:tab/>
            </w:r>
            <w:r>
              <w:rPr>
                <w:noProof/>
                <w:webHidden/>
              </w:rPr>
              <w:fldChar w:fldCharType="begin"/>
            </w:r>
            <w:r>
              <w:rPr>
                <w:noProof/>
                <w:webHidden/>
              </w:rPr>
              <w:instrText xml:space="preserve"> PAGEREF _Toc155946791 \h </w:instrText>
            </w:r>
            <w:r>
              <w:rPr>
                <w:noProof/>
                <w:webHidden/>
              </w:rPr>
            </w:r>
            <w:r>
              <w:rPr>
                <w:noProof/>
                <w:webHidden/>
              </w:rPr>
              <w:fldChar w:fldCharType="separate"/>
            </w:r>
            <w:r>
              <w:rPr>
                <w:noProof/>
                <w:webHidden/>
              </w:rPr>
              <w:t>4</w:t>
            </w:r>
            <w:r>
              <w:rPr>
                <w:noProof/>
                <w:webHidden/>
              </w:rPr>
              <w:fldChar w:fldCharType="end"/>
            </w:r>
          </w:hyperlink>
        </w:p>
        <w:p w14:paraId="4CC9008B" w14:textId="1F3D0AA0" w:rsidR="00537523" w:rsidRDefault="00537523">
          <w:pPr>
            <w:pStyle w:val="TOC2"/>
            <w:tabs>
              <w:tab w:val="left" w:pos="1440"/>
              <w:tab w:val="right" w:leader="dot" w:pos="9111"/>
            </w:tabs>
            <w:rPr>
              <w:rFonts w:asciiTheme="minorHAnsi" w:eastAsiaTheme="minorEastAsia" w:hAnsiTheme="minorHAnsi" w:cstheme="minorBidi"/>
              <w:noProof/>
              <w:sz w:val="22"/>
              <w:szCs w:val="22"/>
            </w:rPr>
          </w:pPr>
          <w:hyperlink w:anchor="_Toc155946792" w:history="1">
            <w:r w:rsidRPr="009D3AB9">
              <w:rPr>
                <w:rStyle w:val="Hyperlink"/>
                <w:noProof/>
              </w:rPr>
              <w:t>1.1</w:t>
            </w:r>
            <w:r>
              <w:rPr>
                <w:rFonts w:asciiTheme="minorHAnsi" w:eastAsiaTheme="minorEastAsia" w:hAnsiTheme="minorHAnsi" w:cstheme="minorBidi"/>
                <w:noProof/>
                <w:sz w:val="22"/>
                <w:szCs w:val="22"/>
              </w:rPr>
              <w:tab/>
            </w:r>
            <w:r w:rsidRPr="009D3AB9">
              <w:rPr>
                <w:rStyle w:val="Hyperlink"/>
                <w:noProof/>
              </w:rPr>
              <w:t>Phân công công việc</w:t>
            </w:r>
            <w:r>
              <w:rPr>
                <w:noProof/>
                <w:webHidden/>
              </w:rPr>
              <w:tab/>
            </w:r>
            <w:r>
              <w:rPr>
                <w:noProof/>
                <w:webHidden/>
              </w:rPr>
              <w:fldChar w:fldCharType="begin"/>
            </w:r>
            <w:r>
              <w:rPr>
                <w:noProof/>
                <w:webHidden/>
              </w:rPr>
              <w:instrText xml:space="preserve"> PAGEREF _Toc155946792 \h </w:instrText>
            </w:r>
            <w:r>
              <w:rPr>
                <w:noProof/>
                <w:webHidden/>
              </w:rPr>
            </w:r>
            <w:r>
              <w:rPr>
                <w:noProof/>
                <w:webHidden/>
              </w:rPr>
              <w:fldChar w:fldCharType="separate"/>
            </w:r>
            <w:r>
              <w:rPr>
                <w:noProof/>
                <w:webHidden/>
              </w:rPr>
              <w:t>4</w:t>
            </w:r>
            <w:r>
              <w:rPr>
                <w:noProof/>
                <w:webHidden/>
              </w:rPr>
              <w:fldChar w:fldCharType="end"/>
            </w:r>
          </w:hyperlink>
        </w:p>
        <w:p w14:paraId="5626C2DE" w14:textId="3EA26293" w:rsidR="00537523" w:rsidRDefault="00537523">
          <w:pPr>
            <w:pStyle w:val="TOC1"/>
            <w:tabs>
              <w:tab w:val="right" w:leader="dot" w:pos="9111"/>
            </w:tabs>
            <w:rPr>
              <w:rFonts w:asciiTheme="minorHAnsi" w:eastAsiaTheme="minorEastAsia" w:hAnsiTheme="minorHAnsi" w:cstheme="minorBidi"/>
              <w:noProof/>
              <w:sz w:val="22"/>
              <w:szCs w:val="22"/>
            </w:rPr>
          </w:pPr>
          <w:hyperlink w:anchor="_Toc155946793" w:history="1">
            <w:r w:rsidRPr="009D3AB9">
              <w:rPr>
                <w:rStyle w:val="Hyperlink"/>
                <w:noProof/>
              </w:rPr>
              <w:t>CHƯƠNG 2 – KẾT QUẢ CÔNG VIỆC</w:t>
            </w:r>
            <w:r>
              <w:rPr>
                <w:noProof/>
                <w:webHidden/>
              </w:rPr>
              <w:tab/>
            </w:r>
            <w:r>
              <w:rPr>
                <w:noProof/>
                <w:webHidden/>
              </w:rPr>
              <w:fldChar w:fldCharType="begin"/>
            </w:r>
            <w:r>
              <w:rPr>
                <w:noProof/>
                <w:webHidden/>
              </w:rPr>
              <w:instrText xml:space="preserve"> PAGEREF _Toc155946793 \h </w:instrText>
            </w:r>
            <w:r>
              <w:rPr>
                <w:noProof/>
                <w:webHidden/>
              </w:rPr>
            </w:r>
            <w:r>
              <w:rPr>
                <w:noProof/>
                <w:webHidden/>
              </w:rPr>
              <w:fldChar w:fldCharType="separate"/>
            </w:r>
            <w:r>
              <w:rPr>
                <w:noProof/>
                <w:webHidden/>
              </w:rPr>
              <w:t>5</w:t>
            </w:r>
            <w:r>
              <w:rPr>
                <w:noProof/>
                <w:webHidden/>
              </w:rPr>
              <w:fldChar w:fldCharType="end"/>
            </w:r>
          </w:hyperlink>
        </w:p>
        <w:p w14:paraId="280E9E7C" w14:textId="0FDB848A" w:rsidR="00537523" w:rsidRDefault="00537523">
          <w:pPr>
            <w:pStyle w:val="TOC2"/>
            <w:tabs>
              <w:tab w:val="right" w:leader="dot" w:pos="9111"/>
            </w:tabs>
            <w:rPr>
              <w:rFonts w:asciiTheme="minorHAnsi" w:eastAsiaTheme="minorEastAsia" w:hAnsiTheme="minorHAnsi" w:cstheme="minorBidi"/>
              <w:noProof/>
              <w:sz w:val="22"/>
              <w:szCs w:val="22"/>
            </w:rPr>
          </w:pPr>
          <w:hyperlink w:anchor="_Toc155946794" w:history="1">
            <w:r w:rsidRPr="009D3AB9">
              <w:rPr>
                <w:rStyle w:val="Hyperlink"/>
                <w:noProof/>
              </w:rPr>
              <w:t>2.1 Các phương pháp cải tiến Linear Regression</w:t>
            </w:r>
            <w:r>
              <w:rPr>
                <w:noProof/>
                <w:webHidden/>
              </w:rPr>
              <w:tab/>
            </w:r>
            <w:r>
              <w:rPr>
                <w:noProof/>
                <w:webHidden/>
              </w:rPr>
              <w:fldChar w:fldCharType="begin"/>
            </w:r>
            <w:r>
              <w:rPr>
                <w:noProof/>
                <w:webHidden/>
              </w:rPr>
              <w:instrText xml:space="preserve"> PAGEREF _Toc155946794 \h </w:instrText>
            </w:r>
            <w:r>
              <w:rPr>
                <w:noProof/>
                <w:webHidden/>
              </w:rPr>
            </w:r>
            <w:r>
              <w:rPr>
                <w:noProof/>
                <w:webHidden/>
              </w:rPr>
              <w:fldChar w:fldCharType="separate"/>
            </w:r>
            <w:r>
              <w:rPr>
                <w:noProof/>
                <w:webHidden/>
              </w:rPr>
              <w:t>5</w:t>
            </w:r>
            <w:r>
              <w:rPr>
                <w:noProof/>
                <w:webHidden/>
              </w:rPr>
              <w:fldChar w:fldCharType="end"/>
            </w:r>
          </w:hyperlink>
        </w:p>
        <w:p w14:paraId="53E2BABC" w14:textId="057F692D" w:rsidR="00537523" w:rsidRDefault="00537523">
          <w:pPr>
            <w:pStyle w:val="TOC2"/>
            <w:tabs>
              <w:tab w:val="right" w:leader="dot" w:pos="9111"/>
            </w:tabs>
            <w:rPr>
              <w:rFonts w:asciiTheme="minorHAnsi" w:eastAsiaTheme="minorEastAsia" w:hAnsiTheme="minorHAnsi" w:cstheme="minorBidi"/>
              <w:noProof/>
              <w:sz w:val="22"/>
              <w:szCs w:val="22"/>
            </w:rPr>
          </w:pPr>
          <w:hyperlink w:anchor="_Toc155946795" w:history="1">
            <w:r w:rsidRPr="009D3AB9">
              <w:rPr>
                <w:rStyle w:val="Hyperlink"/>
                <w:noProof/>
              </w:rPr>
              <w:t>2.2 Tìm dataset và thực hiện demo</w:t>
            </w:r>
            <w:r>
              <w:rPr>
                <w:noProof/>
                <w:webHidden/>
              </w:rPr>
              <w:tab/>
            </w:r>
            <w:r>
              <w:rPr>
                <w:noProof/>
                <w:webHidden/>
              </w:rPr>
              <w:fldChar w:fldCharType="begin"/>
            </w:r>
            <w:r>
              <w:rPr>
                <w:noProof/>
                <w:webHidden/>
              </w:rPr>
              <w:instrText xml:space="preserve"> PAGEREF _Toc155946795 \h </w:instrText>
            </w:r>
            <w:r>
              <w:rPr>
                <w:noProof/>
                <w:webHidden/>
              </w:rPr>
            </w:r>
            <w:r>
              <w:rPr>
                <w:noProof/>
                <w:webHidden/>
              </w:rPr>
              <w:fldChar w:fldCharType="separate"/>
            </w:r>
            <w:r>
              <w:rPr>
                <w:noProof/>
                <w:webHidden/>
              </w:rPr>
              <w:t>9</w:t>
            </w:r>
            <w:r>
              <w:rPr>
                <w:noProof/>
                <w:webHidden/>
              </w:rPr>
              <w:fldChar w:fldCharType="end"/>
            </w:r>
          </w:hyperlink>
        </w:p>
        <w:p w14:paraId="3C22A746" w14:textId="6CEF66A7" w:rsidR="00537523" w:rsidRDefault="00537523">
          <w:pPr>
            <w:pStyle w:val="TOC1"/>
            <w:tabs>
              <w:tab w:val="right" w:leader="dot" w:pos="9111"/>
            </w:tabs>
            <w:rPr>
              <w:rFonts w:asciiTheme="minorHAnsi" w:eastAsiaTheme="minorEastAsia" w:hAnsiTheme="minorHAnsi" w:cstheme="minorBidi"/>
              <w:noProof/>
              <w:sz w:val="22"/>
              <w:szCs w:val="22"/>
            </w:rPr>
          </w:pPr>
          <w:hyperlink w:anchor="_Toc155946796" w:history="1">
            <w:r w:rsidRPr="009D3AB9">
              <w:rPr>
                <w:rStyle w:val="Hyperlink"/>
                <w:noProof/>
              </w:rPr>
              <w:t>TÀI LIỆU THAM KHẢO</w:t>
            </w:r>
            <w:r>
              <w:rPr>
                <w:noProof/>
                <w:webHidden/>
              </w:rPr>
              <w:tab/>
            </w:r>
            <w:r>
              <w:rPr>
                <w:noProof/>
                <w:webHidden/>
              </w:rPr>
              <w:fldChar w:fldCharType="begin"/>
            </w:r>
            <w:r>
              <w:rPr>
                <w:noProof/>
                <w:webHidden/>
              </w:rPr>
              <w:instrText xml:space="preserve"> PAGEREF _Toc155946796 \h </w:instrText>
            </w:r>
            <w:r>
              <w:rPr>
                <w:noProof/>
                <w:webHidden/>
              </w:rPr>
            </w:r>
            <w:r>
              <w:rPr>
                <w:noProof/>
                <w:webHidden/>
              </w:rPr>
              <w:fldChar w:fldCharType="separate"/>
            </w:r>
            <w:r>
              <w:rPr>
                <w:noProof/>
                <w:webHidden/>
              </w:rPr>
              <w:t>29</w:t>
            </w:r>
            <w:r>
              <w:rPr>
                <w:noProof/>
                <w:webHidden/>
              </w:rPr>
              <w:fldChar w:fldCharType="end"/>
            </w:r>
          </w:hyperlink>
        </w:p>
        <w:p w14:paraId="1877EE44" w14:textId="10C7935F" w:rsidR="00537523" w:rsidRDefault="00537523">
          <w:pPr>
            <w:pStyle w:val="TOC1"/>
            <w:tabs>
              <w:tab w:val="right" w:leader="dot" w:pos="9111"/>
            </w:tabs>
            <w:rPr>
              <w:rFonts w:asciiTheme="minorHAnsi" w:eastAsiaTheme="minorEastAsia" w:hAnsiTheme="minorHAnsi" w:cstheme="minorBidi"/>
              <w:noProof/>
              <w:sz w:val="22"/>
              <w:szCs w:val="22"/>
            </w:rPr>
          </w:pPr>
          <w:hyperlink w:anchor="_Toc155946797" w:history="1">
            <w:r w:rsidRPr="009D3AB9">
              <w:rPr>
                <w:rStyle w:val="Hyperlink"/>
                <w:noProof/>
              </w:rPr>
              <w:t>PHỤ LỤC</w:t>
            </w:r>
            <w:r>
              <w:rPr>
                <w:noProof/>
                <w:webHidden/>
              </w:rPr>
              <w:tab/>
            </w:r>
            <w:r>
              <w:rPr>
                <w:noProof/>
                <w:webHidden/>
              </w:rPr>
              <w:fldChar w:fldCharType="begin"/>
            </w:r>
            <w:r>
              <w:rPr>
                <w:noProof/>
                <w:webHidden/>
              </w:rPr>
              <w:instrText xml:space="preserve"> PAGEREF _Toc155946797 \h </w:instrText>
            </w:r>
            <w:r>
              <w:rPr>
                <w:noProof/>
                <w:webHidden/>
              </w:rPr>
            </w:r>
            <w:r>
              <w:rPr>
                <w:noProof/>
                <w:webHidden/>
              </w:rPr>
              <w:fldChar w:fldCharType="separate"/>
            </w:r>
            <w:r>
              <w:rPr>
                <w:noProof/>
                <w:webHidden/>
              </w:rPr>
              <w:t>30</w:t>
            </w:r>
            <w:r>
              <w:rPr>
                <w:noProof/>
                <w:webHidden/>
              </w:rPr>
              <w:fldChar w:fldCharType="end"/>
            </w:r>
          </w:hyperlink>
        </w:p>
        <w:p w14:paraId="4CF257DF" w14:textId="539BF527" w:rsidR="0028183B" w:rsidRDefault="0028183B">
          <w:r>
            <w:rPr>
              <w:b/>
              <w:bCs/>
              <w:noProof/>
            </w:rPr>
            <w:fldChar w:fldCharType="end"/>
          </w:r>
        </w:p>
      </w:sdtContent>
    </w:sdt>
    <w:p w14:paraId="4D330432" w14:textId="77777777" w:rsidR="007E6AB9" w:rsidRDefault="007E6AB9">
      <w:pPr>
        <w:spacing w:after="200" w:line="276" w:lineRule="auto"/>
        <w:rPr>
          <w:sz w:val="26"/>
          <w:szCs w:val="26"/>
        </w:rPr>
      </w:pPr>
      <w:r>
        <w:rPr>
          <w:sz w:val="26"/>
          <w:szCs w:val="26"/>
        </w:rPr>
        <w:br w:type="page"/>
      </w:r>
    </w:p>
    <w:p w14:paraId="3934DEE3" w14:textId="77777777" w:rsidR="007E6AB9" w:rsidRPr="0028183B" w:rsidRDefault="007E6AB9" w:rsidP="0028183B">
      <w:pPr>
        <w:pStyle w:val="Heading1"/>
        <w:jc w:val="center"/>
        <w:rPr>
          <w:rFonts w:ascii="Times New Roman" w:hAnsi="Times New Roman" w:cs="Times New Roman"/>
          <w:b w:val="0"/>
          <w:color w:val="auto"/>
          <w:sz w:val="32"/>
          <w:szCs w:val="32"/>
        </w:rPr>
      </w:pPr>
      <w:bookmarkStart w:id="9" w:name="_Toc155946789"/>
      <w:r w:rsidRPr="0028183B">
        <w:rPr>
          <w:rFonts w:ascii="Times New Roman" w:hAnsi="Times New Roman" w:cs="Times New Roman"/>
          <w:color w:val="auto"/>
          <w:sz w:val="32"/>
          <w:szCs w:val="32"/>
        </w:rPr>
        <w:lastRenderedPageBreak/>
        <w:t>DANH MỤC KÍ HIỆU VÀ CHỮ VIẾT TẮT</w:t>
      </w:r>
      <w:bookmarkEnd w:id="9"/>
    </w:p>
    <w:p w14:paraId="3C577372" w14:textId="77777777" w:rsidR="00291721" w:rsidRDefault="00291721" w:rsidP="00291721">
      <w:pPr>
        <w:pStyle w:val="Nidungvnbn"/>
      </w:pPr>
    </w:p>
    <w:p w14:paraId="01F4B31C"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4765815B" w14:textId="77777777" w:rsidR="00791EED" w:rsidRDefault="00791EED" w:rsidP="00791EED">
      <w:pPr>
        <w:spacing w:before="60" w:after="60" w:line="276" w:lineRule="auto"/>
        <w:ind w:firstLine="720"/>
        <w:jc w:val="both"/>
        <w:rPr>
          <w:i/>
        </w:rPr>
      </w:pPr>
    </w:p>
    <w:p w14:paraId="16DD6B48" w14:textId="77777777" w:rsidR="0028183B" w:rsidRDefault="0028183B" w:rsidP="00791EED">
      <w:pPr>
        <w:spacing w:before="60" w:after="60" w:line="276" w:lineRule="auto"/>
        <w:ind w:firstLine="720"/>
        <w:jc w:val="both"/>
        <w:rPr>
          <w:i/>
        </w:rPr>
      </w:pPr>
    </w:p>
    <w:p w14:paraId="2EFCB112" w14:textId="77777777" w:rsidR="0028183B" w:rsidRPr="006C3A2B" w:rsidRDefault="0028183B" w:rsidP="00791EED">
      <w:pPr>
        <w:spacing w:before="60" w:after="60" w:line="276" w:lineRule="auto"/>
        <w:ind w:firstLine="720"/>
        <w:jc w:val="both"/>
      </w:pPr>
    </w:p>
    <w:p w14:paraId="1C206391"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31B5C426" w14:textId="77777777" w:rsidR="007E6AB9" w:rsidRPr="005D5C20" w:rsidRDefault="007E6AB9" w:rsidP="00291721">
      <w:pPr>
        <w:pStyle w:val="Nidungvnbn"/>
      </w:pPr>
    </w:p>
    <w:p w14:paraId="2532ADBD" w14:textId="77777777" w:rsidR="007E6AB9" w:rsidRDefault="007E6AB9">
      <w:pPr>
        <w:spacing w:after="200" w:line="276" w:lineRule="auto"/>
        <w:rPr>
          <w:sz w:val="26"/>
          <w:szCs w:val="26"/>
        </w:rPr>
      </w:pPr>
      <w:r>
        <w:rPr>
          <w:sz w:val="26"/>
          <w:szCs w:val="26"/>
        </w:rPr>
        <w:br w:type="page"/>
      </w:r>
    </w:p>
    <w:p w14:paraId="243FED86" w14:textId="77777777" w:rsidR="007E6AB9" w:rsidRPr="007E6AB9" w:rsidRDefault="007B1A23" w:rsidP="0028183B">
      <w:pPr>
        <w:pStyle w:val="Chng"/>
        <w:jc w:val="center"/>
        <w:outlineLvl w:val="0"/>
      </w:pPr>
      <w:bookmarkStart w:id="10" w:name="_Toc387692909"/>
      <w:bookmarkStart w:id="11" w:name="_Toc155946790"/>
      <w:r>
        <w:lastRenderedPageBreak/>
        <w:t>DANH MỤC CÁC BẢNG BIỂU, HÌNH VẼ, ĐỒ THỊ</w:t>
      </w:r>
      <w:bookmarkEnd w:id="10"/>
      <w:bookmarkEnd w:id="11"/>
    </w:p>
    <w:p w14:paraId="4387FA8E" w14:textId="77777777" w:rsidR="007E6AB9" w:rsidRPr="00791EED" w:rsidRDefault="00791EED" w:rsidP="002D4D42">
      <w:pPr>
        <w:spacing w:line="360" w:lineRule="auto"/>
        <w:rPr>
          <w:b/>
          <w:sz w:val="28"/>
        </w:rPr>
      </w:pPr>
      <w:r w:rsidRPr="00791EED">
        <w:rPr>
          <w:b/>
          <w:sz w:val="28"/>
        </w:rPr>
        <w:t>DANH MỤC HÌNH</w:t>
      </w:r>
    </w:p>
    <w:bookmarkStart w:id="12" w:name="_GoBack"/>
    <w:p w14:paraId="37FA46D0" w14:textId="255CA0AE" w:rsidR="00537523" w:rsidRDefault="00537523">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 </w:instrText>
      </w:r>
      <w:r>
        <w:rPr>
          <w:szCs w:val="26"/>
        </w:rPr>
        <w:fldChar w:fldCharType="separate"/>
      </w:r>
      <w:hyperlink w:anchor="_Toc155946808" w:history="1">
        <w:r w:rsidRPr="005E2710">
          <w:rPr>
            <w:rStyle w:val="Hyperlink"/>
            <w:noProof/>
          </w:rPr>
          <w:t>Hình  1. Dạng tổng quát của Polynomial Regression</w:t>
        </w:r>
        <w:r>
          <w:rPr>
            <w:noProof/>
            <w:webHidden/>
          </w:rPr>
          <w:tab/>
        </w:r>
        <w:r>
          <w:rPr>
            <w:noProof/>
            <w:webHidden/>
          </w:rPr>
          <w:fldChar w:fldCharType="begin"/>
        </w:r>
        <w:r>
          <w:rPr>
            <w:noProof/>
            <w:webHidden/>
          </w:rPr>
          <w:instrText xml:space="preserve"> PAGEREF _Toc155946808 \h </w:instrText>
        </w:r>
        <w:r>
          <w:rPr>
            <w:noProof/>
            <w:webHidden/>
          </w:rPr>
        </w:r>
        <w:r>
          <w:rPr>
            <w:noProof/>
            <w:webHidden/>
          </w:rPr>
          <w:fldChar w:fldCharType="separate"/>
        </w:r>
        <w:r>
          <w:rPr>
            <w:noProof/>
            <w:webHidden/>
          </w:rPr>
          <w:t>8</w:t>
        </w:r>
        <w:r>
          <w:rPr>
            <w:noProof/>
            <w:webHidden/>
          </w:rPr>
          <w:fldChar w:fldCharType="end"/>
        </w:r>
      </w:hyperlink>
    </w:p>
    <w:p w14:paraId="177B7521" w14:textId="1BC03503" w:rsidR="00537523" w:rsidRDefault="00537523">
      <w:pPr>
        <w:pStyle w:val="TableofFigures"/>
        <w:tabs>
          <w:tab w:val="right" w:leader="dot" w:pos="9111"/>
        </w:tabs>
        <w:rPr>
          <w:rFonts w:asciiTheme="minorHAnsi" w:eastAsiaTheme="minorEastAsia" w:hAnsiTheme="minorHAnsi" w:cstheme="minorBidi"/>
          <w:noProof/>
          <w:sz w:val="22"/>
          <w:szCs w:val="22"/>
        </w:rPr>
      </w:pPr>
      <w:hyperlink w:anchor="_Toc155946809" w:history="1">
        <w:r w:rsidRPr="005E2710">
          <w:rPr>
            <w:rStyle w:val="Hyperlink"/>
            <w:noProof/>
          </w:rPr>
          <w:t>Hình  2. Một số dạng thường gặp của Polynomial Regression</w:t>
        </w:r>
        <w:r>
          <w:rPr>
            <w:noProof/>
            <w:webHidden/>
          </w:rPr>
          <w:tab/>
        </w:r>
        <w:r>
          <w:rPr>
            <w:noProof/>
            <w:webHidden/>
          </w:rPr>
          <w:fldChar w:fldCharType="begin"/>
        </w:r>
        <w:r>
          <w:rPr>
            <w:noProof/>
            <w:webHidden/>
          </w:rPr>
          <w:instrText xml:space="preserve"> PAGEREF _Toc155946809 \h </w:instrText>
        </w:r>
        <w:r>
          <w:rPr>
            <w:noProof/>
            <w:webHidden/>
          </w:rPr>
        </w:r>
        <w:r>
          <w:rPr>
            <w:noProof/>
            <w:webHidden/>
          </w:rPr>
          <w:fldChar w:fldCharType="separate"/>
        </w:r>
        <w:r>
          <w:rPr>
            <w:noProof/>
            <w:webHidden/>
          </w:rPr>
          <w:t>8</w:t>
        </w:r>
        <w:r>
          <w:rPr>
            <w:noProof/>
            <w:webHidden/>
          </w:rPr>
          <w:fldChar w:fldCharType="end"/>
        </w:r>
      </w:hyperlink>
    </w:p>
    <w:p w14:paraId="7649251D" w14:textId="3F074B42" w:rsidR="00537523" w:rsidRDefault="00537523">
      <w:pPr>
        <w:pStyle w:val="TableofFigures"/>
        <w:tabs>
          <w:tab w:val="right" w:leader="dot" w:pos="9111"/>
        </w:tabs>
        <w:rPr>
          <w:rFonts w:asciiTheme="minorHAnsi" w:eastAsiaTheme="minorEastAsia" w:hAnsiTheme="minorHAnsi" w:cstheme="minorBidi"/>
          <w:noProof/>
          <w:sz w:val="22"/>
          <w:szCs w:val="22"/>
        </w:rPr>
      </w:pPr>
      <w:hyperlink w:anchor="_Toc155946810" w:history="1">
        <w:r w:rsidRPr="005E2710">
          <w:rPr>
            <w:rStyle w:val="Hyperlink"/>
            <w:noProof/>
          </w:rPr>
          <w:t>Hình  3. So sánh Simple Linear Regression và Polymial model</w:t>
        </w:r>
        <w:r>
          <w:rPr>
            <w:noProof/>
            <w:webHidden/>
          </w:rPr>
          <w:tab/>
        </w:r>
        <w:r>
          <w:rPr>
            <w:noProof/>
            <w:webHidden/>
          </w:rPr>
          <w:fldChar w:fldCharType="begin"/>
        </w:r>
        <w:r>
          <w:rPr>
            <w:noProof/>
            <w:webHidden/>
          </w:rPr>
          <w:instrText xml:space="preserve"> PAGEREF _Toc155946810 \h </w:instrText>
        </w:r>
        <w:r>
          <w:rPr>
            <w:noProof/>
            <w:webHidden/>
          </w:rPr>
        </w:r>
        <w:r>
          <w:rPr>
            <w:noProof/>
            <w:webHidden/>
          </w:rPr>
          <w:fldChar w:fldCharType="separate"/>
        </w:r>
        <w:r>
          <w:rPr>
            <w:noProof/>
            <w:webHidden/>
          </w:rPr>
          <w:t>8</w:t>
        </w:r>
        <w:r>
          <w:rPr>
            <w:noProof/>
            <w:webHidden/>
          </w:rPr>
          <w:fldChar w:fldCharType="end"/>
        </w:r>
      </w:hyperlink>
    </w:p>
    <w:p w14:paraId="6F21B73A" w14:textId="37C6423B" w:rsidR="00537523" w:rsidRDefault="00537523">
      <w:pPr>
        <w:pStyle w:val="TableofFigures"/>
        <w:tabs>
          <w:tab w:val="right" w:leader="dot" w:pos="9111"/>
        </w:tabs>
        <w:rPr>
          <w:rFonts w:asciiTheme="minorHAnsi" w:eastAsiaTheme="minorEastAsia" w:hAnsiTheme="minorHAnsi" w:cstheme="minorBidi"/>
          <w:noProof/>
          <w:sz w:val="22"/>
          <w:szCs w:val="22"/>
        </w:rPr>
      </w:pPr>
      <w:hyperlink w:anchor="_Toc155946811" w:history="1">
        <w:r w:rsidRPr="005E2710">
          <w:rPr>
            <w:rStyle w:val="Hyperlink"/>
            <w:noProof/>
          </w:rPr>
          <w:t>Hình  4. Định nghĩa Huber Loss</w:t>
        </w:r>
        <w:r>
          <w:rPr>
            <w:noProof/>
            <w:webHidden/>
          </w:rPr>
          <w:tab/>
        </w:r>
        <w:r>
          <w:rPr>
            <w:noProof/>
            <w:webHidden/>
          </w:rPr>
          <w:fldChar w:fldCharType="begin"/>
        </w:r>
        <w:r>
          <w:rPr>
            <w:noProof/>
            <w:webHidden/>
          </w:rPr>
          <w:instrText xml:space="preserve"> PAGEREF _Toc155946811 \h </w:instrText>
        </w:r>
        <w:r>
          <w:rPr>
            <w:noProof/>
            <w:webHidden/>
          </w:rPr>
        </w:r>
        <w:r>
          <w:rPr>
            <w:noProof/>
            <w:webHidden/>
          </w:rPr>
          <w:fldChar w:fldCharType="separate"/>
        </w:r>
        <w:r>
          <w:rPr>
            <w:noProof/>
            <w:webHidden/>
          </w:rPr>
          <w:t>9</w:t>
        </w:r>
        <w:r>
          <w:rPr>
            <w:noProof/>
            <w:webHidden/>
          </w:rPr>
          <w:fldChar w:fldCharType="end"/>
        </w:r>
      </w:hyperlink>
    </w:p>
    <w:p w14:paraId="7B7F2946" w14:textId="0293A656" w:rsidR="00537523" w:rsidRDefault="00537523">
      <w:pPr>
        <w:pStyle w:val="TableofFigures"/>
        <w:tabs>
          <w:tab w:val="right" w:leader="dot" w:pos="9111"/>
        </w:tabs>
        <w:rPr>
          <w:rFonts w:asciiTheme="minorHAnsi" w:eastAsiaTheme="minorEastAsia" w:hAnsiTheme="minorHAnsi" w:cstheme="minorBidi"/>
          <w:noProof/>
          <w:sz w:val="22"/>
          <w:szCs w:val="22"/>
        </w:rPr>
      </w:pPr>
      <w:hyperlink w:anchor="_Toc155946812" w:history="1">
        <w:r w:rsidRPr="005E2710">
          <w:rPr>
            <w:rStyle w:val="Hyperlink"/>
            <w:noProof/>
          </w:rPr>
          <w:t>Hình  5. Trực quan hoá dữ liệu (1)</w:t>
        </w:r>
        <w:r>
          <w:rPr>
            <w:noProof/>
            <w:webHidden/>
          </w:rPr>
          <w:tab/>
        </w:r>
        <w:r>
          <w:rPr>
            <w:noProof/>
            <w:webHidden/>
          </w:rPr>
          <w:fldChar w:fldCharType="begin"/>
        </w:r>
        <w:r>
          <w:rPr>
            <w:noProof/>
            <w:webHidden/>
          </w:rPr>
          <w:instrText xml:space="preserve"> PAGEREF _Toc155946812 \h </w:instrText>
        </w:r>
        <w:r>
          <w:rPr>
            <w:noProof/>
            <w:webHidden/>
          </w:rPr>
        </w:r>
        <w:r>
          <w:rPr>
            <w:noProof/>
            <w:webHidden/>
          </w:rPr>
          <w:fldChar w:fldCharType="separate"/>
        </w:r>
        <w:r>
          <w:rPr>
            <w:noProof/>
            <w:webHidden/>
          </w:rPr>
          <w:t>11</w:t>
        </w:r>
        <w:r>
          <w:rPr>
            <w:noProof/>
            <w:webHidden/>
          </w:rPr>
          <w:fldChar w:fldCharType="end"/>
        </w:r>
      </w:hyperlink>
    </w:p>
    <w:p w14:paraId="585F5059" w14:textId="17E74B1E" w:rsidR="00537523" w:rsidRDefault="00537523">
      <w:pPr>
        <w:pStyle w:val="TableofFigures"/>
        <w:tabs>
          <w:tab w:val="right" w:leader="dot" w:pos="9111"/>
        </w:tabs>
        <w:rPr>
          <w:rFonts w:asciiTheme="minorHAnsi" w:eastAsiaTheme="minorEastAsia" w:hAnsiTheme="minorHAnsi" w:cstheme="minorBidi"/>
          <w:noProof/>
          <w:sz w:val="22"/>
          <w:szCs w:val="22"/>
        </w:rPr>
      </w:pPr>
      <w:hyperlink w:anchor="_Toc155946813" w:history="1">
        <w:r w:rsidRPr="005E2710">
          <w:rPr>
            <w:rStyle w:val="Hyperlink"/>
            <w:noProof/>
          </w:rPr>
          <w:t>Hình  6. Trực quan hoá dữ liệu (2)</w:t>
        </w:r>
        <w:r>
          <w:rPr>
            <w:noProof/>
            <w:webHidden/>
          </w:rPr>
          <w:tab/>
        </w:r>
        <w:r>
          <w:rPr>
            <w:noProof/>
            <w:webHidden/>
          </w:rPr>
          <w:fldChar w:fldCharType="begin"/>
        </w:r>
        <w:r>
          <w:rPr>
            <w:noProof/>
            <w:webHidden/>
          </w:rPr>
          <w:instrText xml:space="preserve"> PAGEREF _Toc155946813 \h </w:instrText>
        </w:r>
        <w:r>
          <w:rPr>
            <w:noProof/>
            <w:webHidden/>
          </w:rPr>
        </w:r>
        <w:r>
          <w:rPr>
            <w:noProof/>
            <w:webHidden/>
          </w:rPr>
          <w:fldChar w:fldCharType="separate"/>
        </w:r>
        <w:r>
          <w:rPr>
            <w:noProof/>
            <w:webHidden/>
          </w:rPr>
          <w:t>11</w:t>
        </w:r>
        <w:r>
          <w:rPr>
            <w:noProof/>
            <w:webHidden/>
          </w:rPr>
          <w:fldChar w:fldCharType="end"/>
        </w:r>
      </w:hyperlink>
    </w:p>
    <w:p w14:paraId="5B9A5227" w14:textId="1E5FABFD" w:rsidR="00537523" w:rsidRDefault="00537523">
      <w:pPr>
        <w:pStyle w:val="TableofFigures"/>
        <w:tabs>
          <w:tab w:val="right" w:leader="dot" w:pos="9111"/>
        </w:tabs>
        <w:rPr>
          <w:rFonts w:asciiTheme="minorHAnsi" w:eastAsiaTheme="minorEastAsia" w:hAnsiTheme="minorHAnsi" w:cstheme="minorBidi"/>
          <w:noProof/>
          <w:sz w:val="22"/>
          <w:szCs w:val="22"/>
        </w:rPr>
      </w:pPr>
      <w:hyperlink w:anchor="_Toc155946814" w:history="1">
        <w:r w:rsidRPr="005E2710">
          <w:rPr>
            <w:rStyle w:val="Hyperlink"/>
            <w:noProof/>
          </w:rPr>
          <w:t>Hình  7. Dữ liệu sau khi chuyển đổi</w:t>
        </w:r>
        <w:r>
          <w:rPr>
            <w:noProof/>
            <w:webHidden/>
          </w:rPr>
          <w:tab/>
        </w:r>
        <w:r>
          <w:rPr>
            <w:noProof/>
            <w:webHidden/>
          </w:rPr>
          <w:fldChar w:fldCharType="begin"/>
        </w:r>
        <w:r>
          <w:rPr>
            <w:noProof/>
            <w:webHidden/>
          </w:rPr>
          <w:instrText xml:space="preserve"> PAGEREF _Toc155946814 \h </w:instrText>
        </w:r>
        <w:r>
          <w:rPr>
            <w:noProof/>
            <w:webHidden/>
          </w:rPr>
        </w:r>
        <w:r>
          <w:rPr>
            <w:noProof/>
            <w:webHidden/>
          </w:rPr>
          <w:fldChar w:fldCharType="separate"/>
        </w:r>
        <w:r>
          <w:rPr>
            <w:noProof/>
            <w:webHidden/>
          </w:rPr>
          <w:t>23</w:t>
        </w:r>
        <w:r>
          <w:rPr>
            <w:noProof/>
            <w:webHidden/>
          </w:rPr>
          <w:fldChar w:fldCharType="end"/>
        </w:r>
      </w:hyperlink>
    </w:p>
    <w:p w14:paraId="3C1E4031" w14:textId="23B5B512" w:rsidR="007B1A23" w:rsidRDefault="00537523" w:rsidP="002D4D42">
      <w:pPr>
        <w:spacing w:after="200" w:line="360" w:lineRule="auto"/>
        <w:rPr>
          <w:sz w:val="26"/>
          <w:szCs w:val="26"/>
        </w:rPr>
      </w:pPr>
      <w:r>
        <w:rPr>
          <w:sz w:val="26"/>
          <w:szCs w:val="26"/>
        </w:rPr>
        <w:fldChar w:fldCharType="end"/>
      </w:r>
      <w:bookmarkEnd w:id="12"/>
      <w:r w:rsidR="007B1A23">
        <w:rPr>
          <w:sz w:val="26"/>
          <w:szCs w:val="26"/>
        </w:rPr>
        <w:br w:type="page"/>
      </w:r>
    </w:p>
    <w:p w14:paraId="6102044F" w14:textId="77777777" w:rsidR="000B023D" w:rsidRDefault="000B023D" w:rsidP="002D4D42">
      <w:pPr>
        <w:spacing w:after="200" w:line="360" w:lineRule="auto"/>
        <w:rPr>
          <w:sz w:val="26"/>
          <w:szCs w:val="26"/>
        </w:rPr>
      </w:pPr>
    </w:p>
    <w:p w14:paraId="6F916367" w14:textId="612A9C89" w:rsidR="007B1A23" w:rsidRPr="00880D36" w:rsidRDefault="007B1A23" w:rsidP="0028183B">
      <w:pPr>
        <w:pStyle w:val="Chng"/>
        <w:outlineLvl w:val="0"/>
      </w:pPr>
      <w:bookmarkStart w:id="13" w:name="_Toc387692910"/>
      <w:bookmarkStart w:id="14" w:name="_Toc155946791"/>
      <w:r w:rsidRPr="00880D36">
        <w:t>C</w:t>
      </w:r>
      <w:r w:rsidR="00CD13EC" w:rsidRPr="00880D36">
        <w:t>HƯƠNG 1</w:t>
      </w:r>
      <w:r w:rsidR="0064189C">
        <w:t xml:space="preserve"> – </w:t>
      </w:r>
      <w:bookmarkEnd w:id="13"/>
      <w:r w:rsidR="001A54E8">
        <w:t>PHÂN CÔNG CÁ NHÂN</w:t>
      </w:r>
      <w:bookmarkEnd w:id="14"/>
      <w:r w:rsidR="001A54E8">
        <w:t xml:space="preserve"> </w:t>
      </w:r>
    </w:p>
    <w:p w14:paraId="379F4AD3" w14:textId="2A13BBF8" w:rsidR="00CD13EC" w:rsidRDefault="003148AE" w:rsidP="00C238EE">
      <w:pPr>
        <w:pStyle w:val="Tiumccp1"/>
        <w:numPr>
          <w:ilvl w:val="1"/>
          <w:numId w:val="1"/>
        </w:numPr>
        <w:outlineLvl w:val="1"/>
      </w:pPr>
      <w:bookmarkStart w:id="15" w:name="_Toc155946792"/>
      <w:r>
        <w:t>Phân công công việc</w:t>
      </w:r>
      <w:bookmarkEnd w:id="15"/>
      <w:r>
        <w:t xml:space="preserve"> </w:t>
      </w:r>
    </w:p>
    <w:p w14:paraId="521ED5B6" w14:textId="00198D35" w:rsidR="00855116" w:rsidRDefault="00212057" w:rsidP="00C238EE">
      <w:pPr>
        <w:pStyle w:val="Nidungvnbn"/>
        <w:numPr>
          <w:ilvl w:val="0"/>
          <w:numId w:val="2"/>
        </w:numPr>
      </w:pPr>
      <w:r>
        <w:t xml:space="preserve">Tìm hiểu các phương pháp cải tiến Linear Regression </w:t>
      </w:r>
    </w:p>
    <w:p w14:paraId="6F4ACD78" w14:textId="3DB34F33" w:rsidR="00212057" w:rsidRDefault="00703B64" w:rsidP="00C238EE">
      <w:pPr>
        <w:pStyle w:val="Nidungvnbn"/>
        <w:numPr>
          <w:ilvl w:val="0"/>
          <w:numId w:val="2"/>
        </w:numPr>
      </w:pPr>
      <w:r>
        <w:t>Tìm dataset &amp; t</w:t>
      </w:r>
      <w:r w:rsidR="00212057">
        <w:t>hực hiện demo</w:t>
      </w:r>
    </w:p>
    <w:p w14:paraId="5702A036" w14:textId="2D16CCE7" w:rsidR="00212057" w:rsidRDefault="00212057">
      <w:pPr>
        <w:spacing w:after="200" w:line="276" w:lineRule="auto"/>
        <w:rPr>
          <w:sz w:val="26"/>
          <w:szCs w:val="26"/>
        </w:rPr>
      </w:pPr>
      <w:r>
        <w:br w:type="page"/>
      </w:r>
    </w:p>
    <w:p w14:paraId="5EBF7AA8" w14:textId="5372EFB7" w:rsidR="00212057" w:rsidRPr="00404E0C" w:rsidRDefault="00212057" w:rsidP="00404E0C">
      <w:pPr>
        <w:pStyle w:val="Chng"/>
        <w:outlineLvl w:val="0"/>
      </w:pPr>
      <w:bookmarkStart w:id="16" w:name="_Toc155946793"/>
      <w:r w:rsidRPr="00404E0C">
        <w:lastRenderedPageBreak/>
        <w:t xml:space="preserve">CHƯƠNG 2 </w:t>
      </w:r>
      <w:r w:rsidR="00D5145E" w:rsidRPr="00404E0C">
        <w:t>–</w:t>
      </w:r>
      <w:r w:rsidRPr="00404E0C">
        <w:t xml:space="preserve"> </w:t>
      </w:r>
      <w:r w:rsidR="00D5145E" w:rsidRPr="00404E0C">
        <w:t>KẾT QUẢ CÔNG VIỆC</w:t>
      </w:r>
      <w:bookmarkEnd w:id="16"/>
    </w:p>
    <w:p w14:paraId="7B630EE7" w14:textId="44207986" w:rsidR="00D5145E" w:rsidRDefault="00D5145E" w:rsidP="00404E0C">
      <w:pPr>
        <w:pStyle w:val="Tiumccp1"/>
        <w:outlineLvl w:val="1"/>
      </w:pPr>
      <w:bookmarkStart w:id="17" w:name="_Toc155946794"/>
      <w:r>
        <w:t>2.1 Các phương pháp cải tiến Linear Regression</w:t>
      </w:r>
      <w:bookmarkEnd w:id="17"/>
    </w:p>
    <w:p w14:paraId="08DDAE02" w14:textId="0D2F0DD3" w:rsidR="00D5145E" w:rsidRPr="00EA6496" w:rsidRDefault="00D5145E" w:rsidP="00EA6496">
      <w:pPr>
        <w:pStyle w:val="Tiumccp2"/>
      </w:pPr>
      <w:r>
        <w:t>2.1.1</w:t>
      </w:r>
      <w:r w:rsidRPr="00EA6496">
        <w:t>. Regularization</w:t>
      </w:r>
    </w:p>
    <w:p w14:paraId="3B693156" w14:textId="77777777" w:rsidR="00D5145E" w:rsidRDefault="00D5145E" w:rsidP="00D5145E">
      <w:pPr>
        <w:pStyle w:val="Nidungvnbn"/>
      </w:pPr>
      <w:r>
        <w:t>Regularization trong linear regression là một kỹ thuật nhằm ngăn chặn hiện tượng overfitting (quá khớp) của mô hình hồi quy tuyến tính. Overfitting xảy ra khi mô hình học quá sát dữ liệu huấn luyện, dẫn đến khả năng tổng quát hóa kém trên dữ liệu mới. Regularization giải quyết vấn đề này bằng cách điều chỉnh hàm chi phí (cost function) để hạn chế độ phức tạp của mô hình và ưu tiên những mô hình đơn giản hơn.</w:t>
      </w:r>
    </w:p>
    <w:p w14:paraId="4D9679F6" w14:textId="77777777" w:rsidR="00D5145E" w:rsidRDefault="00D5145E" w:rsidP="00D5145E">
      <w:pPr>
        <w:pStyle w:val="Nidungvnbn"/>
      </w:pPr>
      <w:r>
        <w:t>Cách thức hoạt động:</w:t>
      </w:r>
    </w:p>
    <w:p w14:paraId="20D1B919" w14:textId="77777777" w:rsidR="00D5145E" w:rsidRDefault="00D5145E" w:rsidP="00D5145E">
      <w:pPr>
        <w:pStyle w:val="Nidungvnbn"/>
      </w:pPr>
      <w:r>
        <w:t>Thêm một số hạng mới vào hàm chi phí:</w:t>
      </w:r>
    </w:p>
    <w:p w14:paraId="027208AF" w14:textId="1C2A8E7E" w:rsidR="00D5145E" w:rsidRDefault="00D5145E" w:rsidP="00C238EE">
      <w:pPr>
        <w:pStyle w:val="Nidungvnbn"/>
        <w:numPr>
          <w:ilvl w:val="0"/>
          <w:numId w:val="2"/>
        </w:numPr>
      </w:pPr>
      <w:r>
        <w:t>L1 Regularization (Lasso Regression): Thêm tổng trị tuyệt đối của các tham số (theta).</w:t>
      </w:r>
    </w:p>
    <w:p w14:paraId="6BC3E382" w14:textId="3AEEB24C" w:rsidR="00D5145E" w:rsidRDefault="00E53540" w:rsidP="00C238EE">
      <w:pPr>
        <w:pStyle w:val="Nidungvnbn"/>
        <w:numPr>
          <w:ilvl w:val="1"/>
          <w:numId w:val="2"/>
        </w:numPr>
      </w:pPr>
      <w:r>
        <w:t>N</w:t>
      </w:r>
      <w:r w:rsidR="00D5145E">
        <w:t>ếu lambda bằng 0 thì chúng ta sẽ nhận lại OLS (bình phương tối thiểu thông thường) trong khi một giá trị rất lớn sẽ làm cho các hệ số bằng 0, nghĩa là nó sẽ trở nên không phù hợp.</w:t>
      </w:r>
    </w:p>
    <w:p w14:paraId="5C1E26BD" w14:textId="77777777" w:rsidR="00E53540" w:rsidRDefault="00D5145E" w:rsidP="00C238EE">
      <w:pPr>
        <w:pStyle w:val="Nidungvnbn"/>
        <w:numPr>
          <w:ilvl w:val="0"/>
          <w:numId w:val="2"/>
        </w:numPr>
      </w:pPr>
      <w:r>
        <w:t>L2 Regularization (Ridge Regression): Thêm tổng bình phương của các tham số (theta).</w:t>
      </w:r>
    </w:p>
    <w:p w14:paraId="25247C49" w14:textId="1B0A7A36" w:rsidR="00D5145E" w:rsidRDefault="00E53540" w:rsidP="00C238EE">
      <w:pPr>
        <w:pStyle w:val="Nidungvnbn"/>
        <w:numPr>
          <w:ilvl w:val="1"/>
          <w:numId w:val="2"/>
        </w:numPr>
      </w:pPr>
      <w:r>
        <w:t>N</w:t>
      </w:r>
      <w:r w:rsidR="00D5145E">
        <w:t>ếu lambda bằng 0 thì trở lại  lại OLS. Tuy nhiên, nếu lambda quá lớn thì nó sẽ tăng thêm trọng lượng và dẫn đến trang bị thiếu. Phải nói rằng, cách chúng ta chọn lambda rất quan trọng. Kỹ thuật này hoạt động rất tốt để tránh các vấn đề về overfitting.</w:t>
      </w:r>
    </w:p>
    <w:p w14:paraId="03C0D3F7" w14:textId="0576F5E9" w:rsidR="00D5145E" w:rsidRDefault="00D5145E" w:rsidP="00C238EE">
      <w:pPr>
        <w:pStyle w:val="Nidungvnbn"/>
        <w:numPr>
          <w:ilvl w:val="0"/>
          <w:numId w:val="2"/>
        </w:numPr>
      </w:pPr>
      <w:r>
        <w:t>Sự khác biệt chính giữa các kỹ thuật này là lasso thu nhỏ hệ số của tính năng ít quan trọng hơn về 0, do đó loại bỏ hoàn toàn một số tính năng. Nói cách khác, chính quy hóa L1 hoạt động tốt cho việc lựa chọn tính năng trong trường hợp chúng ta có nhiều tính năng (features)</w:t>
      </w:r>
    </w:p>
    <w:p w14:paraId="17905D3C" w14:textId="3D0D7AD6" w:rsidR="00D5145E" w:rsidRDefault="00D5145E" w:rsidP="00C238EE">
      <w:pPr>
        <w:pStyle w:val="Nidungvnbn"/>
        <w:numPr>
          <w:ilvl w:val="0"/>
          <w:numId w:val="2"/>
        </w:numPr>
      </w:pPr>
      <w:r>
        <w:t>Ảnh hưởng:</w:t>
      </w:r>
    </w:p>
    <w:p w14:paraId="18558A9C" w14:textId="6D57383D" w:rsidR="00D5145E" w:rsidRDefault="00D5145E" w:rsidP="00C238EE">
      <w:pPr>
        <w:pStyle w:val="Nidungvnbn"/>
        <w:numPr>
          <w:ilvl w:val="1"/>
          <w:numId w:val="2"/>
        </w:numPr>
      </w:pPr>
      <w:r>
        <w:lastRenderedPageBreak/>
        <w:t>Thu nhỏ các tham số (theta) về 0, khiến một số đặc trưng (feature) ít quan trọng hơn.</w:t>
      </w:r>
    </w:p>
    <w:p w14:paraId="24B344E9" w14:textId="59E590F6" w:rsidR="00D5145E" w:rsidRDefault="00D5145E" w:rsidP="00C238EE">
      <w:pPr>
        <w:pStyle w:val="Nidungvnbn"/>
        <w:numPr>
          <w:ilvl w:val="1"/>
          <w:numId w:val="2"/>
        </w:numPr>
      </w:pPr>
      <w:r>
        <w:t>Giảm độ phức tạp của mô hình, giúp giảm thiểu overfitting.</w:t>
      </w:r>
    </w:p>
    <w:p w14:paraId="0C676801" w14:textId="223BB2F2" w:rsidR="00D5145E" w:rsidRDefault="00D5145E" w:rsidP="00C238EE">
      <w:pPr>
        <w:pStyle w:val="Nidungvnbn"/>
        <w:numPr>
          <w:ilvl w:val="0"/>
          <w:numId w:val="2"/>
        </w:numPr>
      </w:pPr>
      <w:r>
        <w:t>Các loại Regularization thường gặp:</w:t>
      </w:r>
    </w:p>
    <w:p w14:paraId="760D9B2B" w14:textId="24492D27" w:rsidR="00D5145E" w:rsidRDefault="00D5145E" w:rsidP="00C238EE">
      <w:pPr>
        <w:pStyle w:val="Nidungvnbn"/>
        <w:numPr>
          <w:ilvl w:val="1"/>
          <w:numId w:val="2"/>
        </w:numPr>
      </w:pPr>
      <w:r>
        <w:t>L1 Regularization: - Tốt cho việc chọn lọc đặc trưng (feature selection).Có thể đưa một số tham số về 0, loại bỏ chúng khỏi mô hình.</w:t>
      </w:r>
    </w:p>
    <w:p w14:paraId="0306B24B" w14:textId="68969161" w:rsidR="00D5145E" w:rsidRDefault="00D5145E" w:rsidP="00C238EE">
      <w:pPr>
        <w:pStyle w:val="Nidungvnbn"/>
        <w:numPr>
          <w:ilvl w:val="1"/>
          <w:numId w:val="2"/>
        </w:numPr>
      </w:pPr>
      <w:r>
        <w:t>L2 Regularization: - Không loại bỏ hoàn toàn các đặc trưng. Thường được sử dụng phổ biến hơn vì nó tạo ra các mô hình ổn định hơn.</w:t>
      </w:r>
    </w:p>
    <w:p w14:paraId="32F2897D" w14:textId="2248AE92" w:rsidR="00D5145E" w:rsidRDefault="00D5145E" w:rsidP="00C238EE">
      <w:pPr>
        <w:pStyle w:val="Nidungvnbn"/>
        <w:numPr>
          <w:ilvl w:val="0"/>
          <w:numId w:val="2"/>
        </w:numPr>
      </w:pPr>
      <w:r>
        <w:t>Lựa chọn tham số lambda:</w:t>
      </w:r>
    </w:p>
    <w:p w14:paraId="1D915AA1" w14:textId="7883E995" w:rsidR="00D5145E" w:rsidRDefault="00D5145E" w:rsidP="00C238EE">
      <w:pPr>
        <w:pStyle w:val="Nidungvnbn"/>
        <w:numPr>
          <w:ilvl w:val="1"/>
          <w:numId w:val="2"/>
        </w:numPr>
      </w:pPr>
      <w:r>
        <w:t>Tham số lambda kiểm soát mức độ ảnh hưởng của regularization.</w:t>
      </w:r>
    </w:p>
    <w:p w14:paraId="4C93D6C6" w14:textId="77777777" w:rsidR="00E53540" w:rsidRDefault="00D5145E" w:rsidP="00C238EE">
      <w:pPr>
        <w:pStyle w:val="Nidungvnbn"/>
        <w:numPr>
          <w:ilvl w:val="1"/>
          <w:numId w:val="2"/>
        </w:numPr>
      </w:pPr>
      <w:r>
        <w:t>Lambda lớn hơn dẫn đến regularization mạnh hơn và mô hình đơn giản hơn.</w:t>
      </w:r>
    </w:p>
    <w:p w14:paraId="1D2832E0" w14:textId="431660FE" w:rsidR="00D5145E" w:rsidRDefault="00D5145E" w:rsidP="00C238EE">
      <w:pPr>
        <w:pStyle w:val="Nidungvnbn"/>
        <w:numPr>
          <w:ilvl w:val="1"/>
          <w:numId w:val="2"/>
        </w:numPr>
      </w:pPr>
      <w:r>
        <w:t>Lambda tối ưu thường được tìm kiếm thông qua kỹ thuật cross-validation.</w:t>
      </w:r>
    </w:p>
    <w:p w14:paraId="2A348C60" w14:textId="2489C1DD" w:rsidR="00D5145E" w:rsidRDefault="00D5145E" w:rsidP="00432210">
      <w:pPr>
        <w:pStyle w:val="Tiumccp2"/>
      </w:pPr>
      <w:r>
        <w:t>2.</w:t>
      </w:r>
      <w:r w:rsidR="00432210">
        <w:t>1.2</w:t>
      </w:r>
      <w:r>
        <w:t xml:space="preserve"> Gradient Descent Variants</w:t>
      </w:r>
    </w:p>
    <w:p w14:paraId="3CF9FFEA" w14:textId="3F750DB4" w:rsidR="00D5145E" w:rsidRDefault="00432210" w:rsidP="00D5145E">
      <w:pPr>
        <w:pStyle w:val="Nidungvnbn"/>
      </w:pPr>
      <w:r>
        <w:t>-</w:t>
      </w:r>
      <w:r>
        <w:tab/>
      </w:r>
      <w:r w:rsidR="00D5145E">
        <w:t xml:space="preserve"> Gradient Descent Variants: Gradient Descent là một kỹ thuật tối ưu hóa phổ biến trong ML và Học sâu và nó có thể được sử dụng với hầu hết, các thuật toán học tập. Gradient là độ dốc của một hàm. Nó đo lường mức độ thay đổi của một biến để đáp ứng với những thay đổi của một biến khác. Về mặt toán học, Gradient Descent là một hàm lồi có đầu ra là đạo hàm riêng của một tập các tham số đầu vào của nó. Gradient càng lớn thì độ dốc càng lớn.</w:t>
      </w:r>
    </w:p>
    <w:p w14:paraId="48EF25BF" w14:textId="4E52C4B7" w:rsidR="00D5145E" w:rsidRDefault="00432210" w:rsidP="00432210">
      <w:pPr>
        <w:pStyle w:val="Nidungvnbn"/>
      </w:pPr>
      <w:r>
        <w:t>-</w:t>
      </w:r>
      <w:r>
        <w:tab/>
      </w:r>
      <w:r w:rsidR="00D5145E">
        <w:t>Bắt đầu từ một giá trị ban đầu, Gradient Descent được chạy lặp đi lặp lại để tìm các giá trị tối ưu của các tham số để tìm giá trị nhỏ nhất có</w:t>
      </w:r>
      <w:r>
        <w:t xml:space="preserve"> thể có của chi phí hàm đã cho.</w:t>
      </w:r>
    </w:p>
    <w:p w14:paraId="42E3302A" w14:textId="7B22C77F" w:rsidR="00E94D1B" w:rsidRDefault="00432210" w:rsidP="00432210">
      <w:pPr>
        <w:pStyle w:val="Nidungvnbn"/>
      </w:pPr>
      <w:r>
        <w:t>-</w:t>
      </w:r>
      <w:r w:rsidR="00E94D1B">
        <w:tab/>
      </w:r>
      <w:r w:rsidR="00D5145E">
        <w:t xml:space="preserve">SDG: Stochastic Gradient Descent (SGD) là một thuật toán tối ưu hóa được sử dụng trong học máy, đặc biệt là trong huấn luyện các mô hình mạng nơ-ron. Khác với Gradient Descent truyền thống, SGD chỉ sử dụng một mẫu duy nhất trong mỗi </w:t>
      </w:r>
      <w:r w:rsidR="00D5145E">
        <w:lastRenderedPageBreak/>
        <w:t>lần lặp để tính toán gradient. Điều này giúp SGD trở nên hiệu quả hơn về mặt tính toán, đặc b</w:t>
      </w:r>
      <w:r>
        <w:t>iệt là với các tập dữ liệu lớn.</w:t>
      </w:r>
    </w:p>
    <w:p w14:paraId="2234B865" w14:textId="3604DC64" w:rsidR="00D5145E" w:rsidRDefault="00D5145E" w:rsidP="00C238EE">
      <w:pPr>
        <w:pStyle w:val="Nidungvnbn"/>
        <w:numPr>
          <w:ilvl w:val="0"/>
          <w:numId w:val="3"/>
        </w:numPr>
      </w:pPr>
      <w:r>
        <w:t>Ưu điểm của SGD:</w:t>
      </w:r>
    </w:p>
    <w:p w14:paraId="5B92AEFD" w14:textId="58A5A5CA" w:rsidR="00D5145E" w:rsidRDefault="00D5145E" w:rsidP="00C238EE">
      <w:pPr>
        <w:pStyle w:val="Nidungvnbn"/>
        <w:numPr>
          <w:ilvl w:val="0"/>
          <w:numId w:val="5"/>
        </w:numPr>
      </w:pPr>
      <w:r>
        <w:t>Hiệu quả về mặt tính toán</w:t>
      </w:r>
    </w:p>
    <w:p w14:paraId="255017DF" w14:textId="65D61A09" w:rsidR="00D5145E" w:rsidRDefault="00D5145E" w:rsidP="00C238EE">
      <w:pPr>
        <w:pStyle w:val="Nidungvnbn"/>
        <w:numPr>
          <w:ilvl w:val="0"/>
          <w:numId w:val="5"/>
        </w:numPr>
      </w:pPr>
      <w:r>
        <w:t>Có thể thoát khỏi các điểm cực tiểu cục bộ</w:t>
      </w:r>
    </w:p>
    <w:p w14:paraId="0CB09870" w14:textId="61B1BB6F" w:rsidR="00D5145E" w:rsidRDefault="00D5145E" w:rsidP="00C238EE">
      <w:pPr>
        <w:pStyle w:val="Nidungvnbn"/>
        <w:numPr>
          <w:ilvl w:val="0"/>
          <w:numId w:val="5"/>
        </w:numPr>
      </w:pPr>
      <w:r>
        <w:t>Dễ dàng thực hiện</w:t>
      </w:r>
    </w:p>
    <w:p w14:paraId="6DD4ACAB" w14:textId="27E2411E" w:rsidR="00D5145E" w:rsidRDefault="00D5145E" w:rsidP="00C238EE">
      <w:pPr>
        <w:pStyle w:val="Nidungvnbn"/>
        <w:numPr>
          <w:ilvl w:val="0"/>
          <w:numId w:val="4"/>
        </w:numPr>
      </w:pPr>
      <w:r>
        <w:t>Nhược điểm của SGD:</w:t>
      </w:r>
    </w:p>
    <w:p w14:paraId="12F10DDE" w14:textId="7A5C66CE" w:rsidR="00D5145E" w:rsidRDefault="00D5145E" w:rsidP="00C238EE">
      <w:pPr>
        <w:pStyle w:val="Nidungvnbn"/>
        <w:numPr>
          <w:ilvl w:val="0"/>
          <w:numId w:val="6"/>
        </w:numPr>
      </w:pPr>
      <w:r>
        <w:t>Độ ổn định có thể kém hơn so với Gradient Descent truyền thống</w:t>
      </w:r>
    </w:p>
    <w:p w14:paraId="44ADA6EF" w14:textId="7A8297A1" w:rsidR="00D5145E" w:rsidRDefault="00D5145E" w:rsidP="00C238EE">
      <w:pPr>
        <w:pStyle w:val="Nidungvnbn"/>
        <w:numPr>
          <w:ilvl w:val="0"/>
          <w:numId w:val="6"/>
        </w:numPr>
      </w:pPr>
      <w:r>
        <w:t>Cần điều chỉnh cẩn thận các tham số học tập</w:t>
      </w:r>
      <w:r>
        <w:tab/>
      </w:r>
    </w:p>
    <w:p w14:paraId="54E9FBE2" w14:textId="4F70817B" w:rsidR="00D5145E" w:rsidRDefault="00D5145E" w:rsidP="00C238EE">
      <w:pPr>
        <w:pStyle w:val="Nidungvnbn"/>
        <w:numPr>
          <w:ilvl w:val="0"/>
          <w:numId w:val="2"/>
        </w:numPr>
      </w:pPr>
      <w:r>
        <w:t>Batch Gradient Descent</w:t>
      </w:r>
    </w:p>
    <w:p w14:paraId="2F70FDDF" w14:textId="715DB193" w:rsidR="00D5145E" w:rsidRDefault="00D5145E" w:rsidP="00C238EE">
      <w:pPr>
        <w:pStyle w:val="Nidungvnbn"/>
        <w:numPr>
          <w:ilvl w:val="0"/>
          <w:numId w:val="7"/>
        </w:numPr>
      </w:pPr>
      <w:r>
        <w:t>Là một thuật toán tối ưu hóa được sử dụng để tìm điểm tối thiểu của một hàm mất mát.</w:t>
      </w:r>
    </w:p>
    <w:p w14:paraId="1CC815A7" w14:textId="0E62A024" w:rsidR="00D5145E" w:rsidRDefault="00D5145E" w:rsidP="00C238EE">
      <w:pPr>
        <w:pStyle w:val="Nidungvnbn"/>
        <w:numPr>
          <w:ilvl w:val="0"/>
          <w:numId w:val="7"/>
        </w:numPr>
      </w:pPr>
      <w:r>
        <w:t>Để làm vậy, Batch Gradient Descent sử dụng tất cả các điểm dữ liệu trong tập huấn luyện để tính toán đạo hàm của hàm mất mát tại mỗi lần lặp.</w:t>
      </w:r>
    </w:p>
    <w:p w14:paraId="42F35FA4" w14:textId="77777777" w:rsidR="00D5145E" w:rsidRDefault="00D5145E" w:rsidP="00C238EE">
      <w:pPr>
        <w:pStyle w:val="Nidungvnbn"/>
        <w:numPr>
          <w:ilvl w:val="0"/>
          <w:numId w:val="8"/>
        </w:numPr>
      </w:pPr>
      <w:r>
        <w:t>Ưu điểm:</w:t>
      </w:r>
    </w:p>
    <w:p w14:paraId="0DA8E45B" w14:textId="7B86EE75" w:rsidR="00D5145E" w:rsidRDefault="00D5145E" w:rsidP="00C238EE">
      <w:pPr>
        <w:pStyle w:val="Nidungvnbn"/>
        <w:numPr>
          <w:ilvl w:val="0"/>
          <w:numId w:val="9"/>
        </w:numPr>
      </w:pPr>
      <w:r>
        <w:t>Độ ổn định cao</w:t>
      </w:r>
    </w:p>
    <w:p w14:paraId="234D3F5E" w14:textId="7A23DD79" w:rsidR="00D5145E" w:rsidRDefault="00D5145E" w:rsidP="00C238EE">
      <w:pPr>
        <w:pStyle w:val="Nidungvnbn"/>
        <w:numPr>
          <w:ilvl w:val="0"/>
          <w:numId w:val="9"/>
        </w:numPr>
      </w:pPr>
      <w:r>
        <w:t>Có thể đạt được độ chính xác cao</w:t>
      </w:r>
    </w:p>
    <w:p w14:paraId="6584B77D" w14:textId="77777777" w:rsidR="00D5145E" w:rsidRDefault="00D5145E" w:rsidP="00C238EE">
      <w:pPr>
        <w:pStyle w:val="Nidungvnbn"/>
        <w:numPr>
          <w:ilvl w:val="0"/>
          <w:numId w:val="8"/>
        </w:numPr>
      </w:pPr>
      <w:r>
        <w:t>Nhược điểm:</w:t>
      </w:r>
    </w:p>
    <w:p w14:paraId="2F80150C" w14:textId="03A0ED79" w:rsidR="00D5145E" w:rsidRDefault="00D5145E" w:rsidP="00C238EE">
      <w:pPr>
        <w:pStyle w:val="Nidungvnbn"/>
        <w:numPr>
          <w:ilvl w:val="0"/>
          <w:numId w:val="10"/>
        </w:numPr>
      </w:pPr>
      <w:r>
        <w:t>Không hiệu quả với các tập dữ liệu lớn</w:t>
      </w:r>
    </w:p>
    <w:p w14:paraId="5FB430A5" w14:textId="0C2156C1" w:rsidR="00D5145E" w:rsidRDefault="00D5145E" w:rsidP="00C238EE">
      <w:pPr>
        <w:pStyle w:val="Nidungvnbn"/>
        <w:numPr>
          <w:ilvl w:val="0"/>
          <w:numId w:val="10"/>
        </w:numPr>
      </w:pPr>
      <w:r>
        <w:t>Không hiệu quả với online learning</w:t>
      </w:r>
    </w:p>
    <w:p w14:paraId="1EBB0821" w14:textId="52EB902A" w:rsidR="00D5145E" w:rsidRDefault="006D45A7" w:rsidP="006D45A7">
      <w:pPr>
        <w:pStyle w:val="Tiumccp2"/>
      </w:pPr>
      <w:r>
        <w:t>2.1.</w:t>
      </w:r>
      <w:r w:rsidR="00D5145E">
        <w:t>3. Polynomial Regression</w:t>
      </w:r>
    </w:p>
    <w:p w14:paraId="3EA12A90" w14:textId="77777777" w:rsidR="00D5145E" w:rsidRDefault="00D5145E" w:rsidP="00D5145E">
      <w:pPr>
        <w:pStyle w:val="Nidungvnbn"/>
      </w:pPr>
      <w:r>
        <w:t>Polynomial Regression là thuật toán hồi quy đa thức, nó giống như thuật toán hồi quy tuyến tính, sử dụng mối quan hệ giữa các biến độc lập x và biến phụ thuộc y được biểu diễn dưới dạng đa thức bậc n, để tìm cách tốt nhất vẽ một đường qua các điểm dữ liệu sao cho tối ưu và phù hợp nhất. Polynomial Regression là một thuật toán trong machine learning, nó được dùng cho các bài toán về dự đoán, dự báo (prediction).</w:t>
      </w:r>
    </w:p>
    <w:p w14:paraId="47EABA44" w14:textId="77777777" w:rsidR="00D5145E" w:rsidRDefault="00D5145E" w:rsidP="00D5145E">
      <w:pPr>
        <w:pStyle w:val="Nidungvnbn"/>
      </w:pPr>
      <w:r>
        <w:lastRenderedPageBreak/>
        <w:t>Dạng tổng quát của Polynomial Regression như sau:</w:t>
      </w:r>
    </w:p>
    <w:p w14:paraId="2E550422" w14:textId="77777777" w:rsidR="0029728A" w:rsidRDefault="00D5145E" w:rsidP="0029728A">
      <w:pPr>
        <w:pStyle w:val="Nidungvnbn"/>
        <w:keepNext/>
      </w:pPr>
      <w:r>
        <w:t xml:space="preserve"> </w:t>
      </w:r>
      <w:r w:rsidR="0029728A" w:rsidRPr="00970B75">
        <w:rPr>
          <w:noProof/>
        </w:rPr>
        <w:drawing>
          <wp:inline distT="0" distB="0" distL="0" distR="0" wp14:anchorId="58DDA10C" wp14:editId="485377A9">
            <wp:extent cx="5791835" cy="96221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962212"/>
                    </a:xfrm>
                    <a:prstGeom prst="rect">
                      <a:avLst/>
                    </a:prstGeom>
                  </pic:spPr>
                </pic:pic>
              </a:graphicData>
            </a:graphic>
          </wp:inline>
        </w:drawing>
      </w:r>
    </w:p>
    <w:p w14:paraId="12F8A862" w14:textId="4FB68403" w:rsidR="00D5145E" w:rsidRDefault="0029728A" w:rsidP="0029728A">
      <w:pPr>
        <w:pStyle w:val="Nidungvnbn"/>
        <w:jc w:val="center"/>
      </w:pPr>
      <w:bookmarkStart w:id="18" w:name="_Toc155946808"/>
      <w:r>
        <w:t xml:space="preserve">Hình  </w:t>
      </w:r>
      <w:r>
        <w:fldChar w:fldCharType="begin"/>
      </w:r>
      <w:r>
        <w:instrText xml:space="preserve"> SEQ Hình_ \* ARABIC </w:instrText>
      </w:r>
      <w:r>
        <w:fldChar w:fldCharType="separate"/>
      </w:r>
      <w:r w:rsidR="00131527">
        <w:rPr>
          <w:noProof/>
        </w:rPr>
        <w:t>1</w:t>
      </w:r>
      <w:r>
        <w:fldChar w:fldCharType="end"/>
      </w:r>
      <w:r>
        <w:t xml:space="preserve">. </w:t>
      </w:r>
      <w:r w:rsidRPr="0029728A">
        <w:t>Dạng tổng quát của Polynomial Regression</w:t>
      </w:r>
      <w:bookmarkEnd w:id="18"/>
    </w:p>
    <w:p w14:paraId="68607DBB" w14:textId="77777777" w:rsidR="00D5145E" w:rsidRDefault="00D5145E" w:rsidP="00D5145E">
      <w:pPr>
        <w:pStyle w:val="Nidungvnbn"/>
      </w:pPr>
      <w:r>
        <w:t xml:space="preserve">Một số dạng thường gặp của Polynomial Regression:  </w:t>
      </w:r>
    </w:p>
    <w:p w14:paraId="06332D61" w14:textId="77777777" w:rsidR="0029728A" w:rsidRDefault="00D5145E" w:rsidP="0029728A">
      <w:pPr>
        <w:pStyle w:val="Nidungvnbn"/>
        <w:keepNext/>
      </w:pPr>
      <w:r>
        <w:t xml:space="preserve"> </w:t>
      </w:r>
      <w:r w:rsidR="0029728A">
        <w:rPr>
          <w:noProof/>
        </w:rPr>
        <w:drawing>
          <wp:inline distT="0" distB="0" distL="0" distR="0" wp14:anchorId="781E01C4" wp14:editId="0FA0DB50">
            <wp:extent cx="5944235" cy="1353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1353185"/>
                    </a:xfrm>
                    <a:prstGeom prst="rect">
                      <a:avLst/>
                    </a:prstGeom>
                    <a:noFill/>
                  </pic:spPr>
                </pic:pic>
              </a:graphicData>
            </a:graphic>
          </wp:inline>
        </w:drawing>
      </w:r>
    </w:p>
    <w:p w14:paraId="02FF625B" w14:textId="5E1628F3" w:rsidR="00D5145E" w:rsidRDefault="0029728A" w:rsidP="00703B64">
      <w:pPr>
        <w:pStyle w:val="Nidungvnbn"/>
        <w:jc w:val="center"/>
      </w:pPr>
      <w:bookmarkStart w:id="19" w:name="_Toc155946809"/>
      <w:r>
        <w:t xml:space="preserve">Hình  </w:t>
      </w:r>
      <w:r>
        <w:fldChar w:fldCharType="begin"/>
      </w:r>
      <w:r>
        <w:instrText xml:space="preserve"> SEQ Hình_ \* ARABIC </w:instrText>
      </w:r>
      <w:r>
        <w:fldChar w:fldCharType="separate"/>
      </w:r>
      <w:r w:rsidR="00131527">
        <w:rPr>
          <w:noProof/>
        </w:rPr>
        <w:t>2</w:t>
      </w:r>
      <w:r>
        <w:fldChar w:fldCharType="end"/>
      </w:r>
      <w:r w:rsidR="00703B64">
        <w:t xml:space="preserve">. </w:t>
      </w:r>
      <w:r w:rsidR="00703B64" w:rsidRPr="00703B64">
        <w:t>Một số dạng thường gặp của Polynomial Regression</w:t>
      </w:r>
      <w:bookmarkEnd w:id="19"/>
    </w:p>
    <w:p w14:paraId="55C540D0" w14:textId="77777777" w:rsidR="00703B64" w:rsidRDefault="00703B64" w:rsidP="00703B64">
      <w:pPr>
        <w:pStyle w:val="Nidungvnbn"/>
        <w:keepNext/>
      </w:pPr>
      <w:r w:rsidRPr="00ED7816">
        <w:rPr>
          <w:noProof/>
        </w:rPr>
        <w:drawing>
          <wp:inline distT="0" distB="0" distL="0" distR="0" wp14:anchorId="2E9BA833" wp14:editId="19F8826D">
            <wp:extent cx="5791835" cy="24838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2483806"/>
                    </a:xfrm>
                    <a:prstGeom prst="rect">
                      <a:avLst/>
                    </a:prstGeom>
                  </pic:spPr>
                </pic:pic>
              </a:graphicData>
            </a:graphic>
          </wp:inline>
        </w:drawing>
      </w:r>
    </w:p>
    <w:p w14:paraId="50C01337" w14:textId="38B9A1B3" w:rsidR="00703B64" w:rsidRPr="00703B64" w:rsidRDefault="00703B64" w:rsidP="00703B64">
      <w:pPr>
        <w:pStyle w:val="Nidungvnbn"/>
        <w:jc w:val="center"/>
      </w:pPr>
      <w:bookmarkStart w:id="20" w:name="_Toc155946810"/>
      <w:r>
        <w:t xml:space="preserve">Hình  </w:t>
      </w:r>
      <w:r>
        <w:fldChar w:fldCharType="begin"/>
      </w:r>
      <w:r>
        <w:instrText xml:space="preserve"> SEQ Hình_ \* ARABIC </w:instrText>
      </w:r>
      <w:r>
        <w:fldChar w:fldCharType="separate"/>
      </w:r>
      <w:r w:rsidR="00131527">
        <w:rPr>
          <w:noProof/>
        </w:rPr>
        <w:t>3</w:t>
      </w:r>
      <w:r>
        <w:fldChar w:fldCharType="end"/>
      </w:r>
      <w:r>
        <w:t>. So sánh Simple Linear Regression và Polymial model</w:t>
      </w:r>
      <w:bookmarkEnd w:id="20"/>
    </w:p>
    <w:p w14:paraId="1A6CF57B" w14:textId="6060DEC7" w:rsidR="00D5145E" w:rsidRDefault="00703B64" w:rsidP="00703B64">
      <w:pPr>
        <w:pStyle w:val="Tiumccp2"/>
      </w:pPr>
      <w:r>
        <w:t>2.2.</w:t>
      </w:r>
      <w:r w:rsidR="00D5145E">
        <w:t>4. Huber Loss</w:t>
      </w:r>
    </w:p>
    <w:p w14:paraId="611240E8" w14:textId="77777777" w:rsidR="00D5145E" w:rsidRDefault="00D5145E" w:rsidP="00D5145E">
      <w:pPr>
        <w:pStyle w:val="Nidungvnbn"/>
      </w:pPr>
      <w:r>
        <w:lastRenderedPageBreak/>
        <w:t>Huber Loss là một hàm mất mát được sử dụng trong linear regression để giảm ảnh hưởng của các điểm ngoại lệ (outliers) so với Mean Squared Error (MSE). Trong mô hình linear regression, MSE có thể là nhạy cảm với các giá trị ngoại lệ và dẫn đến việc mô hình hóa không chính xác.</w:t>
      </w:r>
    </w:p>
    <w:p w14:paraId="1450F13B" w14:textId="7806DB3C" w:rsidR="00D5145E" w:rsidRDefault="00D5145E" w:rsidP="00C238EE">
      <w:pPr>
        <w:pStyle w:val="Nidungvnbn"/>
        <w:numPr>
          <w:ilvl w:val="0"/>
          <w:numId w:val="2"/>
        </w:numPr>
      </w:pPr>
      <w:r>
        <w:t xml:space="preserve">Huber Loss được định nghĩa như sau: </w:t>
      </w:r>
    </w:p>
    <w:p w14:paraId="1A3D7EB0" w14:textId="77777777" w:rsidR="00703B64" w:rsidRDefault="00D5145E" w:rsidP="00703B64">
      <w:pPr>
        <w:pStyle w:val="Nidungvnbn"/>
        <w:keepNext/>
      </w:pPr>
      <w:r>
        <w:t xml:space="preserve"> </w:t>
      </w:r>
      <w:r w:rsidR="00703B64">
        <w:rPr>
          <w:noProof/>
        </w:rPr>
        <w:drawing>
          <wp:inline distT="0" distB="0" distL="0" distR="0" wp14:anchorId="5193B2E8" wp14:editId="383904C7">
            <wp:extent cx="5944235" cy="1390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1390015"/>
                    </a:xfrm>
                    <a:prstGeom prst="rect">
                      <a:avLst/>
                    </a:prstGeom>
                    <a:noFill/>
                  </pic:spPr>
                </pic:pic>
              </a:graphicData>
            </a:graphic>
          </wp:inline>
        </w:drawing>
      </w:r>
    </w:p>
    <w:p w14:paraId="00431BF6" w14:textId="09B99055" w:rsidR="00D5145E" w:rsidRDefault="00703B64" w:rsidP="00703B64">
      <w:pPr>
        <w:pStyle w:val="Nidungvnbn"/>
        <w:jc w:val="center"/>
      </w:pPr>
      <w:bookmarkStart w:id="21" w:name="_Toc155946811"/>
      <w:r>
        <w:t xml:space="preserve">Hình  </w:t>
      </w:r>
      <w:r>
        <w:fldChar w:fldCharType="begin"/>
      </w:r>
      <w:r>
        <w:instrText xml:space="preserve"> SEQ Hình_ \* ARABIC </w:instrText>
      </w:r>
      <w:r>
        <w:fldChar w:fldCharType="separate"/>
      </w:r>
      <w:r w:rsidR="00131527">
        <w:rPr>
          <w:noProof/>
        </w:rPr>
        <w:t>4</w:t>
      </w:r>
      <w:r>
        <w:fldChar w:fldCharType="end"/>
      </w:r>
      <w:r>
        <w:t>. Định nghĩa Huber Loss</w:t>
      </w:r>
      <w:bookmarkEnd w:id="21"/>
    </w:p>
    <w:p w14:paraId="29945056" w14:textId="77777777" w:rsidR="00D5145E" w:rsidRDefault="00D5145E" w:rsidP="00D5145E">
      <w:pPr>
        <w:pStyle w:val="Nidungvnbn"/>
      </w:pPr>
      <w:r>
        <w:t xml:space="preserve">Trong đó: </w:t>
      </w:r>
    </w:p>
    <w:p w14:paraId="39DAADEA" w14:textId="0B06E89F" w:rsidR="00D5145E" w:rsidRDefault="00D5145E" w:rsidP="00C238EE">
      <w:pPr>
        <w:pStyle w:val="Nidungvnbn"/>
        <w:numPr>
          <w:ilvl w:val="1"/>
          <w:numId w:val="11"/>
        </w:numPr>
      </w:pPr>
      <w:r>
        <w:t>y là giá trị thực tế</w:t>
      </w:r>
    </w:p>
    <w:p w14:paraId="154EB47D" w14:textId="016FEE55" w:rsidR="00D5145E" w:rsidRDefault="00D5145E" w:rsidP="00C238EE">
      <w:pPr>
        <w:pStyle w:val="Nidungvnbn"/>
        <w:numPr>
          <w:ilvl w:val="1"/>
          <w:numId w:val="11"/>
        </w:numPr>
      </w:pPr>
      <w:r>
        <w:t>f(x) là giá trị dự đoán</w:t>
      </w:r>
    </w:p>
    <w:p w14:paraId="076EE805" w14:textId="3E16E7EE" w:rsidR="00D5145E" w:rsidRDefault="00D5145E" w:rsidP="00C238EE">
      <w:pPr>
        <w:pStyle w:val="Nidungvnbn"/>
        <w:numPr>
          <w:ilvl w:val="1"/>
          <w:numId w:val="11"/>
        </w:numPr>
      </w:pPr>
      <w:r>
        <w:t xml:space="preserve">δ là một hằng số dương. </w:t>
      </w:r>
    </w:p>
    <w:p w14:paraId="44C7BBAB" w14:textId="0FCC6005" w:rsidR="00D5145E" w:rsidRDefault="00D5145E" w:rsidP="00C238EE">
      <w:pPr>
        <w:pStyle w:val="Nidungvnbn"/>
        <w:numPr>
          <w:ilvl w:val="1"/>
          <w:numId w:val="11"/>
        </w:numPr>
      </w:pPr>
      <w:r>
        <w:t xml:space="preserve">Khi </w:t>
      </w:r>
      <w:r>
        <w:rPr>
          <w:rFonts w:ascii="Cambria Math" w:hAnsi="Cambria Math" w:cs="Cambria Math"/>
        </w:rPr>
        <w:t>∣</w:t>
      </w:r>
      <w:r>
        <w:t>y−f(x)</w:t>
      </w:r>
      <w:r>
        <w:rPr>
          <w:rFonts w:ascii="Cambria Math" w:hAnsi="Cambria Math" w:cs="Cambria Math"/>
        </w:rPr>
        <w:t>∣</w:t>
      </w:r>
      <w:r>
        <w:t xml:space="preserve">≤δ, hàm loss sử dụng bình phương sai số giữa giá trị dự đoán và giá trị thực tế. </w:t>
      </w:r>
    </w:p>
    <w:p w14:paraId="2CE2E3AC" w14:textId="7B70249F" w:rsidR="00703B64" w:rsidRDefault="00D5145E" w:rsidP="00C238EE">
      <w:pPr>
        <w:pStyle w:val="Nidungvnbn"/>
        <w:numPr>
          <w:ilvl w:val="1"/>
          <w:numId w:val="11"/>
        </w:numPr>
      </w:pPr>
      <w:r>
        <w:t xml:space="preserve">Khi </w:t>
      </w:r>
      <w:r>
        <w:rPr>
          <w:rFonts w:ascii="Cambria Math" w:hAnsi="Cambria Math" w:cs="Cambria Math"/>
        </w:rPr>
        <w:t>∣</w:t>
      </w:r>
      <w:r>
        <w:t>y−f(x)</w:t>
      </w:r>
      <w:r>
        <w:rPr>
          <w:rFonts w:ascii="Cambria Math" w:hAnsi="Cambria Math" w:cs="Cambria Math"/>
        </w:rPr>
        <w:t>∣</w:t>
      </w:r>
      <w:r>
        <w:t>&gt;δ, hàm loss sử dụng hàm tuyến tính để giảm thiểu ảnh hưởng của các giá trị ngoại lai.</w:t>
      </w:r>
    </w:p>
    <w:p w14:paraId="1839E9FD" w14:textId="2E8D0945" w:rsidR="000D2289" w:rsidRDefault="000D2289" w:rsidP="00EA6496">
      <w:pPr>
        <w:pStyle w:val="Tiumccp1"/>
        <w:outlineLvl w:val="1"/>
      </w:pPr>
      <w:bookmarkStart w:id="22" w:name="_Toc155946795"/>
      <w:r>
        <w:t>2.2 Tìm dataset và thực hiện demo</w:t>
      </w:r>
      <w:bookmarkEnd w:id="22"/>
    </w:p>
    <w:p w14:paraId="73A96472" w14:textId="3EA427F2" w:rsidR="000D2289" w:rsidRDefault="000D2289" w:rsidP="000D2289">
      <w:pPr>
        <w:pStyle w:val="Tiumccp2"/>
      </w:pPr>
      <w:r>
        <w:t xml:space="preserve">2.2.1 </w:t>
      </w:r>
      <w:r w:rsidR="00FA1851">
        <w:t>Demo</w:t>
      </w:r>
      <w:r w:rsidR="00043ED4">
        <w:t xml:space="preserve"> </w:t>
      </w:r>
      <w:r w:rsidR="00FA1851" w:rsidRPr="00FA1851">
        <w:t>dự đoán một người có mắc bệnh tim hay không dựa trên chỉ số BMI:</w:t>
      </w:r>
    </w:p>
    <w:p w14:paraId="2686907B" w14:textId="5B8D7BF9" w:rsidR="00FA1851" w:rsidRDefault="00FA1851" w:rsidP="00FA1851">
      <w:pPr>
        <w:pStyle w:val="Tiumccp3"/>
      </w:pPr>
      <w:r>
        <w:t>2.2.1.1 Dataset</w:t>
      </w:r>
    </w:p>
    <w:p w14:paraId="5DD9D70C" w14:textId="156973A4" w:rsidR="00E11312" w:rsidRDefault="00E11312" w:rsidP="00E11312">
      <w:pPr>
        <w:pStyle w:val="Nidungvnbn"/>
      </w:pPr>
      <w:r>
        <w:t>-</w:t>
      </w:r>
      <w:r w:rsidR="00176C1D">
        <w:tab/>
      </w:r>
      <w:r>
        <w:t>Thông tin dataset:</w:t>
      </w:r>
    </w:p>
    <w:p w14:paraId="1DBE3389" w14:textId="7FC47A2B" w:rsidR="00E11312" w:rsidRDefault="00E11312" w:rsidP="00C238EE">
      <w:pPr>
        <w:pStyle w:val="Nidungvnbn"/>
        <w:numPr>
          <w:ilvl w:val="0"/>
          <w:numId w:val="12"/>
        </w:numPr>
      </w:pPr>
      <w:r>
        <w:t xml:space="preserve">Male: </w:t>
      </w:r>
      <w:r w:rsidRPr="00E11312">
        <w:t>Cho biết cá nhân là nam (1) hay không (0).</w:t>
      </w:r>
    </w:p>
    <w:p w14:paraId="6D92FB7F" w14:textId="46779E20" w:rsidR="00E11312" w:rsidRDefault="00E11312" w:rsidP="00C238EE">
      <w:pPr>
        <w:pStyle w:val="Nidungvnbn"/>
        <w:numPr>
          <w:ilvl w:val="0"/>
          <w:numId w:val="12"/>
        </w:numPr>
      </w:pPr>
      <w:r>
        <w:lastRenderedPageBreak/>
        <w:t xml:space="preserve">Age: </w:t>
      </w:r>
      <w:r w:rsidRPr="00E11312">
        <w:t>Thể hiện tuổi của cá nhân tính bằng năm.</w:t>
      </w:r>
    </w:p>
    <w:p w14:paraId="3AC73BC3" w14:textId="1E366B63" w:rsidR="00E11312" w:rsidRDefault="00E11312" w:rsidP="00C238EE">
      <w:pPr>
        <w:pStyle w:val="Nidungvnbn"/>
        <w:numPr>
          <w:ilvl w:val="0"/>
          <w:numId w:val="12"/>
        </w:numPr>
      </w:pPr>
      <w:r>
        <w:t xml:space="preserve">Education: </w:t>
      </w:r>
      <w:r w:rsidRPr="00E11312">
        <w:t>Cho biết trình độ học vấn của cá nhân.</w:t>
      </w:r>
    </w:p>
    <w:p w14:paraId="084C6ECD" w14:textId="67869D8E" w:rsidR="00E11312" w:rsidRDefault="00E11312" w:rsidP="00C238EE">
      <w:pPr>
        <w:pStyle w:val="Nidungvnbn"/>
        <w:numPr>
          <w:ilvl w:val="0"/>
          <w:numId w:val="12"/>
        </w:numPr>
      </w:pPr>
      <w:r>
        <w:t xml:space="preserve">currentSmoker: </w:t>
      </w:r>
      <w:r w:rsidRPr="00E11312">
        <w:t>Cho biết cá nhân có phải là người hút thuốc hiện tại (1) hay không (0).</w:t>
      </w:r>
    </w:p>
    <w:p w14:paraId="77436278" w14:textId="4E210BE8" w:rsidR="00E11312" w:rsidRDefault="00E11312" w:rsidP="00C238EE">
      <w:pPr>
        <w:pStyle w:val="Nidungvnbn"/>
        <w:numPr>
          <w:ilvl w:val="0"/>
          <w:numId w:val="12"/>
        </w:numPr>
      </w:pPr>
      <w:r>
        <w:t>cigsPerDay:</w:t>
      </w:r>
      <w:r w:rsidRPr="00E11312">
        <w:t xml:space="preserve"> Thể hiện số điếu thuốc trung bình mỗi ngày mà cá nhân hút.</w:t>
      </w:r>
    </w:p>
    <w:p w14:paraId="6F25980B" w14:textId="110B6742" w:rsidR="00E11312" w:rsidRDefault="00E11312" w:rsidP="00C238EE">
      <w:pPr>
        <w:pStyle w:val="Nidungvnbn"/>
        <w:numPr>
          <w:ilvl w:val="0"/>
          <w:numId w:val="12"/>
        </w:numPr>
      </w:pPr>
      <w:r>
        <w:t xml:space="preserve">BPMeds: </w:t>
      </w:r>
      <w:r w:rsidRPr="00E11312">
        <w:t>Có thể cho biết cá nhân có đang sử dụng thuốc huyết áp (1) hay không (0).</w:t>
      </w:r>
    </w:p>
    <w:p w14:paraId="1046C0FB" w14:textId="565CF79F" w:rsidR="00E11312" w:rsidRDefault="00E11312" w:rsidP="00C238EE">
      <w:pPr>
        <w:pStyle w:val="Nidungvnbn"/>
        <w:numPr>
          <w:ilvl w:val="0"/>
          <w:numId w:val="12"/>
        </w:numPr>
      </w:pPr>
      <w:r>
        <w:t xml:space="preserve">prevalentStroke: </w:t>
      </w:r>
      <w:r w:rsidR="00646944" w:rsidRPr="00646944">
        <w:t>Cho biết cá nhân có tiền sử đột quỵ (1) hay không (0).</w:t>
      </w:r>
    </w:p>
    <w:p w14:paraId="05660EB7" w14:textId="4D5C571E" w:rsidR="00E11312" w:rsidRDefault="00646944" w:rsidP="00C238EE">
      <w:pPr>
        <w:pStyle w:val="Nidungvnbn"/>
        <w:numPr>
          <w:ilvl w:val="0"/>
          <w:numId w:val="12"/>
        </w:numPr>
      </w:pPr>
      <w:r>
        <w:t xml:space="preserve">prevalentHyp: </w:t>
      </w:r>
      <w:r w:rsidRPr="00646944">
        <w:t>Cho biết cá nhân có tiền sử tăng huyết áp (huyết áp cao) (1) hay không (0).</w:t>
      </w:r>
    </w:p>
    <w:p w14:paraId="374F386E" w14:textId="5F1DF8C3" w:rsidR="00E11312" w:rsidRDefault="00646944" w:rsidP="00C238EE">
      <w:pPr>
        <w:pStyle w:val="Nidungvnbn"/>
        <w:numPr>
          <w:ilvl w:val="0"/>
          <w:numId w:val="12"/>
        </w:numPr>
      </w:pPr>
      <w:r>
        <w:t xml:space="preserve">Diabetes: </w:t>
      </w:r>
      <w:r w:rsidRPr="00646944">
        <w:t>Cho biết cá nhân mắc bệnh tiểu đường (1) hay không (0)</w:t>
      </w:r>
      <w:r>
        <w:t>.</w:t>
      </w:r>
    </w:p>
    <w:p w14:paraId="7534A568" w14:textId="6DFF4E19" w:rsidR="00E11312" w:rsidRDefault="00646944" w:rsidP="00C238EE">
      <w:pPr>
        <w:pStyle w:val="Nidungvnbn"/>
        <w:numPr>
          <w:ilvl w:val="0"/>
          <w:numId w:val="12"/>
        </w:numPr>
      </w:pPr>
      <w:r>
        <w:t xml:space="preserve">totChol: </w:t>
      </w:r>
      <w:r w:rsidRPr="00646944">
        <w:t>Thể hiện mức cholesterol toàn phần của cá nhân.</w:t>
      </w:r>
    </w:p>
    <w:p w14:paraId="7FBA71A0" w14:textId="3A548F61" w:rsidR="00E11312" w:rsidRDefault="00646944" w:rsidP="00C238EE">
      <w:pPr>
        <w:pStyle w:val="Nidungvnbn"/>
        <w:numPr>
          <w:ilvl w:val="0"/>
          <w:numId w:val="12"/>
        </w:numPr>
      </w:pPr>
      <w:r>
        <w:t xml:space="preserve">sysBP: </w:t>
      </w:r>
      <w:r w:rsidRPr="00646944">
        <w:t>Thể hiện huyết áp tâm thu của cá nhân.</w:t>
      </w:r>
    </w:p>
    <w:p w14:paraId="2EA6083A" w14:textId="04634152" w:rsidR="00E11312" w:rsidRDefault="00176C1D" w:rsidP="00C238EE">
      <w:pPr>
        <w:pStyle w:val="Nidungvnbn"/>
        <w:numPr>
          <w:ilvl w:val="0"/>
          <w:numId w:val="12"/>
        </w:numPr>
      </w:pPr>
      <w:r>
        <w:t xml:space="preserve">diaBP: </w:t>
      </w:r>
      <w:r w:rsidRPr="00176C1D">
        <w:t>Thể hiện huyết áp tâm trương của cá nhân.</w:t>
      </w:r>
    </w:p>
    <w:p w14:paraId="329671B6" w14:textId="1C091940" w:rsidR="00E11312" w:rsidRDefault="00176C1D" w:rsidP="00C238EE">
      <w:pPr>
        <w:pStyle w:val="Nidungvnbn"/>
        <w:numPr>
          <w:ilvl w:val="0"/>
          <w:numId w:val="12"/>
        </w:numPr>
      </w:pPr>
      <w:r>
        <w:t xml:space="preserve">BMI: </w:t>
      </w:r>
      <w:r w:rsidRPr="00176C1D">
        <w:t>Thể hiện chỉ số khối cơ thể của cá nhân.</w:t>
      </w:r>
    </w:p>
    <w:p w14:paraId="50952863" w14:textId="74308A67" w:rsidR="00E11312" w:rsidRDefault="00176C1D" w:rsidP="00C238EE">
      <w:pPr>
        <w:pStyle w:val="Nidungvnbn"/>
        <w:numPr>
          <w:ilvl w:val="0"/>
          <w:numId w:val="12"/>
        </w:numPr>
      </w:pPr>
      <w:r>
        <w:t xml:space="preserve">heartRate: </w:t>
      </w:r>
      <w:r w:rsidRPr="00176C1D">
        <w:t>Thể hiện nhịp tim của cá nhân.</w:t>
      </w:r>
    </w:p>
    <w:p w14:paraId="053B2C92" w14:textId="57C8AF78" w:rsidR="00E11312" w:rsidRDefault="00176C1D" w:rsidP="00C238EE">
      <w:pPr>
        <w:pStyle w:val="Nidungvnbn"/>
        <w:numPr>
          <w:ilvl w:val="0"/>
          <w:numId w:val="12"/>
        </w:numPr>
      </w:pPr>
      <w:r>
        <w:t xml:space="preserve">Glucose: </w:t>
      </w:r>
      <w:r w:rsidRPr="00176C1D">
        <w:t>Thể hiện mức glucose của cá nhân.</w:t>
      </w:r>
    </w:p>
    <w:p w14:paraId="266F5F83" w14:textId="3CDA7E6D" w:rsidR="00FA1851" w:rsidRDefault="00176C1D" w:rsidP="00C238EE">
      <w:pPr>
        <w:pStyle w:val="Nidungvnbn"/>
        <w:numPr>
          <w:ilvl w:val="0"/>
          <w:numId w:val="12"/>
        </w:numPr>
      </w:pPr>
      <w:r>
        <w:t xml:space="preserve">TenYearCHD: </w:t>
      </w:r>
      <w:r w:rsidRPr="00176C1D">
        <w:t>Cho biết cá nhân có phát triển bệnh tim mạch vành (CHD) trong vòng 10 năm quan sát (1) hay không (0).</w:t>
      </w:r>
    </w:p>
    <w:p w14:paraId="2530F357" w14:textId="6E9E611A" w:rsidR="00176C1D" w:rsidRDefault="00176C1D" w:rsidP="00176C1D">
      <w:pPr>
        <w:pStyle w:val="Nidungvnbn"/>
      </w:pPr>
      <w:r>
        <w:t>-</w:t>
      </w:r>
      <w:r>
        <w:tab/>
      </w:r>
      <w:r w:rsidR="00D474C0">
        <w:t>Trực quan hoá dữ liệu:</w:t>
      </w:r>
    </w:p>
    <w:p w14:paraId="63BD8C86" w14:textId="77777777" w:rsidR="00D474C0" w:rsidRDefault="00D474C0" w:rsidP="00D474C0">
      <w:pPr>
        <w:pStyle w:val="Nidungvnbn"/>
        <w:keepNext/>
      </w:pPr>
      <w:r w:rsidRPr="00D1507E">
        <w:rPr>
          <w:noProof/>
          <w:color w:val="333333"/>
        </w:rPr>
        <w:lastRenderedPageBreak/>
        <w:drawing>
          <wp:inline distT="0" distB="0" distL="0" distR="0" wp14:anchorId="78C1B77E" wp14:editId="3AA943A7">
            <wp:extent cx="5303461" cy="2647950"/>
            <wp:effectExtent l="0" t="0" r="0" b="0"/>
            <wp:docPr id="212085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57575" name=""/>
                    <pic:cNvPicPr/>
                  </pic:nvPicPr>
                  <pic:blipFill>
                    <a:blip r:embed="rId15"/>
                    <a:stretch>
                      <a:fillRect/>
                    </a:stretch>
                  </pic:blipFill>
                  <pic:spPr>
                    <a:xfrm>
                      <a:off x="0" y="0"/>
                      <a:ext cx="5313985" cy="2653205"/>
                    </a:xfrm>
                    <a:prstGeom prst="rect">
                      <a:avLst/>
                    </a:prstGeom>
                  </pic:spPr>
                </pic:pic>
              </a:graphicData>
            </a:graphic>
          </wp:inline>
        </w:drawing>
      </w:r>
    </w:p>
    <w:p w14:paraId="1DC4EF38" w14:textId="13A78389" w:rsidR="00D474C0" w:rsidRDefault="00D474C0" w:rsidP="00D474C0">
      <w:pPr>
        <w:pStyle w:val="Nidungvnbn"/>
        <w:jc w:val="center"/>
      </w:pPr>
      <w:bookmarkStart w:id="23" w:name="_Toc155946812"/>
      <w:r>
        <w:t xml:space="preserve">Hình  </w:t>
      </w:r>
      <w:r>
        <w:fldChar w:fldCharType="begin"/>
      </w:r>
      <w:r>
        <w:instrText xml:space="preserve"> SEQ Hình_ \* ARABIC </w:instrText>
      </w:r>
      <w:r>
        <w:fldChar w:fldCharType="separate"/>
      </w:r>
      <w:r w:rsidR="00131527">
        <w:rPr>
          <w:noProof/>
        </w:rPr>
        <w:t>5</w:t>
      </w:r>
      <w:r>
        <w:fldChar w:fldCharType="end"/>
      </w:r>
      <w:r>
        <w:t>. Trực quan hoá dữ liệu (1)</w:t>
      </w:r>
      <w:bookmarkEnd w:id="23"/>
    </w:p>
    <w:p w14:paraId="35A2308D" w14:textId="77777777" w:rsidR="00D474C0" w:rsidRDefault="00D474C0" w:rsidP="00D474C0">
      <w:pPr>
        <w:pStyle w:val="Nidungvnbn"/>
        <w:keepNext/>
      </w:pPr>
      <w:r w:rsidRPr="00D1507E">
        <w:rPr>
          <w:noProof/>
        </w:rPr>
        <w:drawing>
          <wp:inline distT="0" distB="0" distL="0" distR="0" wp14:anchorId="0C929E8B" wp14:editId="09F94EFE">
            <wp:extent cx="5601918" cy="2790825"/>
            <wp:effectExtent l="0" t="0" r="0" b="0"/>
            <wp:docPr id="42542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26675" name=""/>
                    <pic:cNvPicPr/>
                  </pic:nvPicPr>
                  <pic:blipFill rotWithShape="1">
                    <a:blip r:embed="rId16"/>
                    <a:srcRect l="1" r="-5347"/>
                    <a:stretch/>
                  </pic:blipFill>
                  <pic:spPr>
                    <a:xfrm>
                      <a:off x="0" y="0"/>
                      <a:ext cx="5616732" cy="2798205"/>
                    </a:xfrm>
                    <a:prstGeom prst="rect">
                      <a:avLst/>
                    </a:prstGeom>
                  </pic:spPr>
                </pic:pic>
              </a:graphicData>
            </a:graphic>
          </wp:inline>
        </w:drawing>
      </w:r>
    </w:p>
    <w:p w14:paraId="7E7009A6" w14:textId="1F0298A4" w:rsidR="00D474C0" w:rsidRDefault="00D474C0" w:rsidP="00D474C0">
      <w:pPr>
        <w:pStyle w:val="Nidungvnbn"/>
        <w:jc w:val="center"/>
      </w:pPr>
      <w:bookmarkStart w:id="24" w:name="_Toc155946813"/>
      <w:r>
        <w:t xml:space="preserve">Hình  </w:t>
      </w:r>
      <w:r>
        <w:fldChar w:fldCharType="begin"/>
      </w:r>
      <w:r>
        <w:instrText xml:space="preserve"> SEQ Hình_ \* ARABIC </w:instrText>
      </w:r>
      <w:r>
        <w:fldChar w:fldCharType="separate"/>
      </w:r>
      <w:r w:rsidR="00131527">
        <w:rPr>
          <w:noProof/>
        </w:rPr>
        <w:t>6</w:t>
      </w:r>
      <w:r>
        <w:fldChar w:fldCharType="end"/>
      </w:r>
      <w:r>
        <w:t>.</w:t>
      </w:r>
      <w:r w:rsidRPr="00D474C0">
        <w:t xml:space="preserve"> </w:t>
      </w:r>
      <w:r>
        <w:t>Trực quan hoá dữ liệu (2)</w:t>
      </w:r>
      <w:bookmarkEnd w:id="24"/>
    </w:p>
    <w:p w14:paraId="5EFA08A2" w14:textId="55ADBE4A" w:rsidR="00EC3EA1" w:rsidRDefault="00D474C0" w:rsidP="00D474C0">
      <w:pPr>
        <w:pStyle w:val="Tiumccp3"/>
      </w:pPr>
      <w:r>
        <w:t>2.2.</w:t>
      </w:r>
      <w:r w:rsidR="00EC3EA1">
        <w:t>1.2 Code demo:</w:t>
      </w:r>
    </w:p>
    <w:p w14:paraId="4DFC28A1"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import numpy as np</w:t>
      </w:r>
    </w:p>
    <w:p w14:paraId="5DAF80FA"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import pandas as pd</w:t>
      </w:r>
    </w:p>
    <w:p w14:paraId="30F3E484"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import matplotlib.pyplot as plt</w:t>
      </w:r>
    </w:p>
    <w:p w14:paraId="179272CC"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import seaborn as sns</w:t>
      </w:r>
    </w:p>
    <w:p w14:paraId="684AC397"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173E5CA3"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from sklearn.impute import SimpleImputer</w:t>
      </w:r>
    </w:p>
    <w:p w14:paraId="4E749874"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from sklearn.model_selection import train_test_split</w:t>
      </w:r>
    </w:p>
    <w:p w14:paraId="6A097FAB"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from sklearn.preprocessing import MinMaxScaler</w:t>
      </w:r>
    </w:p>
    <w:p w14:paraId="0973A1AF"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from sklearn.pipeline import make_pipeline</w:t>
      </w:r>
    </w:p>
    <w:p w14:paraId="340E72E4"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from sklearn.dummy import DummyClassifier</w:t>
      </w:r>
    </w:p>
    <w:p w14:paraId="295A7723"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0E99392F"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from sklearn.linear_model import LogisticRegression, LinearRegression</w:t>
      </w:r>
    </w:p>
    <w:p w14:paraId="27336DC8"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7B0763D9"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from sklearn.metrics import accuracy_score , ConfusionMatrixDisplay , classification_report,r2_score</w:t>
      </w:r>
    </w:p>
    <w:p w14:paraId="658E85FF"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27B785BE"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data= pd.read_csv("/content/framingham.csv")</w:t>
      </w:r>
    </w:p>
    <w:p w14:paraId="46929866"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00ED5ABF"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data.shape</w:t>
      </w:r>
    </w:p>
    <w:p w14:paraId="2CBF1520"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399A27E5"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data.info()</w:t>
      </w:r>
    </w:p>
    <w:p w14:paraId="69F9552B"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1D453408"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data.describe()</w:t>
      </w:r>
    </w:p>
    <w:p w14:paraId="02E9CF7B"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5EC95A7A"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#EDA</w:t>
      </w:r>
    </w:p>
    <w:p w14:paraId="6DA0EE62"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#Missing data</w:t>
      </w:r>
    </w:p>
    <w:p w14:paraId="51E6244E"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data.isnull().sum()</w:t>
      </w:r>
    </w:p>
    <w:p w14:paraId="050BA42C"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2AA5EBAD"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#Handle missing value</w:t>
      </w:r>
    </w:p>
    <w:p w14:paraId="3A4F0E76"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data["education"].fillna(data["education"].mode()[0],inplace=True)</w:t>
      </w:r>
    </w:p>
    <w:p w14:paraId="05EA8AB4"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data["cigsPerDay"].fillna(data["cigsPerDay"].mode()[0],inplace=True)</w:t>
      </w:r>
    </w:p>
    <w:p w14:paraId="11D7D9F5"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lastRenderedPageBreak/>
        <w:t>data["BPMeds"].fillna(data["BPMeds"].mode()[0],inplace=True)</w:t>
      </w:r>
    </w:p>
    <w:p w14:paraId="20D1592F"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data["totChol"].fillna(data["totChol"].mode()[0],inplace=True)</w:t>
      </w:r>
    </w:p>
    <w:p w14:paraId="1A571700"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data["BMI"].fillna(data["BMI"].mode()[0],inplace=True)</w:t>
      </w:r>
    </w:p>
    <w:p w14:paraId="1A1A13F3"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data["heartRate"].fillna(data["heartRate"].mode()[0],inplace=True)</w:t>
      </w:r>
    </w:p>
    <w:p w14:paraId="757C068C"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data["glucose"].fillna(data["glucose"].mode()[0],inplace=True)</w:t>
      </w:r>
    </w:p>
    <w:p w14:paraId="32142EAF"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4B4FB2EF"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corr=data.drop(columns='TenYearCHD').corr()</w:t>
      </w:r>
    </w:p>
    <w:p w14:paraId="4B905FFA"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plt.subplots(figsize=(25,20))</w:t>
      </w:r>
    </w:p>
    <w:p w14:paraId="7CBEDBE6"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sns.heatmap(corr,annot=True)</w:t>
      </w:r>
    </w:p>
    <w:p w14:paraId="4106FDD7"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4445018A"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def draw_histograms(dataframe, features, rows, cols):</w:t>
      </w:r>
    </w:p>
    <w:p w14:paraId="2658DC35"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fig=plt.figure(figsize=(20,20))</w:t>
      </w:r>
    </w:p>
    <w:p w14:paraId="3A04A543"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for i, feature in enumerate(features):</w:t>
      </w:r>
    </w:p>
    <w:p w14:paraId="5F44C42B"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ax=fig.add_subplot(rows,cols,i+1)</w:t>
      </w:r>
    </w:p>
    <w:p w14:paraId="6C2694BD"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dataframe[feature].hist(bins=20,ax=ax,facecolor='midnightblue')</w:t>
      </w:r>
    </w:p>
    <w:p w14:paraId="1F24FED0"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ax.set_title(feature+" Distribution",color='DarkRed')</w:t>
      </w:r>
    </w:p>
    <w:p w14:paraId="6950379E"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4572A23B"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fig.tight_layout()</w:t>
      </w:r>
    </w:p>
    <w:p w14:paraId="59C6989C"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plt.show()</w:t>
      </w:r>
    </w:p>
    <w:p w14:paraId="32D97715"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draw_histograms(data,data.columns,6,3)</w:t>
      </w:r>
    </w:p>
    <w:p w14:paraId="5BBA355F"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119E6810"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#Preprocessing</w:t>
      </w:r>
    </w:p>
    <w:p w14:paraId="050AEC88"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#Define X and Y</w:t>
      </w:r>
    </w:p>
    <w:p w14:paraId="0F20D229"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X= data.drop('TenYearCHD', axis='columns')</w:t>
      </w:r>
    </w:p>
    <w:p w14:paraId="792B1D92"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Y=data['TenYearCHD']</w:t>
      </w:r>
    </w:p>
    <w:p w14:paraId="061A7077"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3F59339D"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lastRenderedPageBreak/>
        <w:t>X_train, X_test, y_train, y_test = train_test_split(X,Y,test_size=0.2 , shuffle=True , random_state=42)</w:t>
      </w:r>
    </w:p>
    <w:p w14:paraId="5C1DD238"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7F16936B"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scaler = MinMaxScaler()</w:t>
      </w:r>
    </w:p>
    <w:p w14:paraId="20227159"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X = scaler.fit_transform(X)</w:t>
      </w:r>
    </w:p>
    <w:p w14:paraId="64633860"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4D769AEF"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dummy_classifier = DummyClassifier(strategy='most_frequent')</w:t>
      </w:r>
    </w:p>
    <w:p w14:paraId="5A22976B"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dummy_classifier.fit(X_train , y_train)</w:t>
      </w:r>
    </w:p>
    <w:p w14:paraId="7C17C07B"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y_pred = dummy_classifier.predict(X_test)</w:t>
      </w:r>
    </w:p>
    <w:p w14:paraId="36401C01"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accuracy = accuracy_score(y_test , y_pred)</w:t>
      </w:r>
    </w:p>
    <w:p w14:paraId="547F2CCD"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print(f"Baseline Model Accuracy: {accuracy:.4f}")</w:t>
      </w:r>
    </w:p>
    <w:p w14:paraId="2DE69787"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024FF4D5"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Logis=make_pipeline(</w:t>
      </w:r>
    </w:p>
    <w:p w14:paraId="50703A3D"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SimpleImputer(strategy='mean'),</w:t>
      </w:r>
    </w:p>
    <w:p w14:paraId="7C770C1A"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MinMaxScaler(),</w:t>
      </w:r>
    </w:p>
    <w:p w14:paraId="7E183F65"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LogisticRegression()</w:t>
      </w:r>
    </w:p>
    <w:p w14:paraId="034512EF"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w:t>
      </w:r>
    </w:p>
    <w:p w14:paraId="0BF41D70"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Logis.fit(X_train , y_train)</w:t>
      </w:r>
    </w:p>
    <w:p w14:paraId="2F1A1786"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1705453E"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Logis.score(X_train,y_train)</w:t>
      </w:r>
    </w:p>
    <w:p w14:paraId="403E1063"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28077248"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Logis_pred=Logis.predict(X_test)</w:t>
      </w:r>
    </w:p>
    <w:p w14:paraId="40B7FAE4"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6D20C249"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Logis_score=accuracy_score(y_test,Logis_pred)</w:t>
      </w:r>
    </w:p>
    <w:p w14:paraId="1CCA52F9"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Logis_score</w:t>
      </w:r>
    </w:p>
    <w:p w14:paraId="18DDD607"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11688D88"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from sklearn.metrics import mean_squared_error, r2_score</w:t>
      </w:r>
    </w:p>
    <w:p w14:paraId="730A5CB7"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lastRenderedPageBreak/>
        <w:t>mse = mean_squared_error(y_test, Logis_pred)</w:t>
      </w:r>
    </w:p>
    <w:p w14:paraId="6F93CF2A"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r2 = r2_score(y_test, Logis_pred)</w:t>
      </w:r>
    </w:p>
    <w:p w14:paraId="147F73AC"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print("Mean squared error:", mse)</w:t>
      </w:r>
    </w:p>
    <w:p w14:paraId="7885593C"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print("R-squared:", r2)</w:t>
      </w:r>
    </w:p>
    <w:p w14:paraId="2EBD4524"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#Giá trị R^2 trong logistic regression thường thấp hơn linear regression và có thể mang cả giá trị âm.</w:t>
      </w:r>
    </w:p>
    <w:p w14:paraId="2E1230C0"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0AE4F1D9"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Để đánh giá mô hình Logistic =&gt; Sử dụng các chỉ số phù hợp với mục đích phân loại:</w:t>
      </w:r>
    </w:p>
    <w:p w14:paraId="0C1EB8E0"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#Accuracy: Tỉ lệ dự đoán chính xác.</w:t>
      </w:r>
    </w:p>
    <w:p w14:paraId="11A70ED8"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#Sensitivity: Tỉ lệ phân loại chính xác các trường hợp thực sự thuộc lớp target.</w:t>
      </w:r>
    </w:p>
    <w:p w14:paraId="50F1210D"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#Specificity: Tỉ lệ phân loại chính xác các trường hợp thực sự không thuộc lớp target.</w:t>
      </w:r>
    </w:p>
    <w:p w14:paraId="4D8DCC7C"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#F1-score: Chỉ số cân bằng giữa precision (chính xác) và recall (độ bao phủ).</w:t>
      </w:r>
    </w:p>
    <w:p w14:paraId="53EA85F1"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from sklearn.metrics import accuracy_score, precision_score, recall_score, f1_score, confusion_matrix</w:t>
      </w:r>
    </w:p>
    <w:p w14:paraId="672140AC"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cm = confusion_matrix(y_test, Logis_pred)</w:t>
      </w:r>
    </w:p>
    <w:p w14:paraId="01BAE353"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79AF9CA6"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accuracy = accuracy_score(y_test, Logis_pred)</w:t>
      </w:r>
    </w:p>
    <w:p w14:paraId="611980AB"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precision = precision_score(y_test, Logis_pred)</w:t>
      </w:r>
    </w:p>
    <w:p w14:paraId="2A6A1456"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recall = recall_score(y_test, Logis_pred)</w:t>
      </w:r>
    </w:p>
    <w:p w14:paraId="429AF684"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f1 = f1_score(y_test, Logis_pred)</w:t>
      </w:r>
    </w:p>
    <w:p w14:paraId="4DF00689"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Extract elements from the confusion matrix</w:t>
      </w:r>
    </w:p>
    <w:p w14:paraId="0C3794C8"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tn, fp, fn, tp = cm.ravel()</w:t>
      </w:r>
    </w:p>
    <w:p w14:paraId="4B537C6B"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5CD904D0"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Calculate additional metrics</w:t>
      </w:r>
    </w:p>
    <w:p w14:paraId="0C9A87A4"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npv = tn / (tn + fn)  # Negative Predictive Value</w:t>
      </w:r>
    </w:p>
    <w:p w14:paraId="1F525D85"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lastRenderedPageBreak/>
        <w:t>specificity = tn / (tn + fp)  # Specificity</w:t>
      </w:r>
    </w:p>
    <w:p w14:paraId="35DA80F9"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1A929924"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0509B4E7"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commnet_acc = f"Mô hình đạt độ chính xác {accuracy:.2%}. Điều này có nghĩa là tỷ lệ dự đoán đúng về rủi ro mắc bệnh "</w:t>
      </w:r>
    </w:p>
    <w:p w14:paraId="606DA595"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comment_pre = f"Tỷ lệ precision là {precision:.2%}. Có nghĩa là  {precision:.2%} trong số các trường hợp được dự đoán là gặp rủi ro mắc bệnh thì thực sự là mắc bệnh. "</w:t>
      </w:r>
    </w:p>
    <w:p w14:paraId="697630A6"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comment_recall = f"Tỷ lệ recall là {recall:.2%}. Tức là mô hình đoán đúng {recall:.2%} các trường hợp gặp rủi ro thực sự "</w:t>
      </w:r>
    </w:p>
    <w:p w14:paraId="7635433E"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comment_f1 = f"F1-score đạt {f1:.2f}. Là một độ đo kết hợp giữa precision và recall, là trung bình cộng của precision và recall, được điều chỉnh theo độ nặng của precision và recall."</w:t>
      </w:r>
    </w:p>
    <w:p w14:paraId="746193C9"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comment_npv = f"Tỷ lệ NPV là {npv:.2%}. Điều này cho biết {npv:.2%} trong số các trường hợp được dự đoán là không gặp mắc bệnh thì thực sự không mắc bệnh"</w:t>
      </w:r>
    </w:p>
    <w:p w14:paraId="5E6F865F"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Bình luận về Specificity</w:t>
      </w:r>
    </w:p>
    <w:p w14:paraId="7782CA31"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comment_spe = f"Tỷ lệ specificity là {specificity:.2%}. Điều này là độ đo về khả năng mô hình loại bỏ đúng các trường hợp không mắc bệnh"</w:t>
      </w:r>
    </w:p>
    <w:p w14:paraId="6F93B847"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11116D03"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print(commnet_acc+"\n" +comment_pre+"\n" +comment_recall+"\n" +comment_f1+"\n" +comment_npv+"\n"+comment_spe+"\n"  )</w:t>
      </w:r>
    </w:p>
    <w:p w14:paraId="648FD13F"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7C5B50D3"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ConfusionMatrixDisplay.from_estimator(Logis , X_test , y_test);</w:t>
      </w:r>
    </w:p>
    <w:p w14:paraId="5638A0EB"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5582315C"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print(classification_report(y_test,Logis_pred))</w:t>
      </w:r>
    </w:p>
    <w:p w14:paraId="7EAC7607"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3938E20E"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0,61,3,1,30,0,0,1,0,225,150,95,28.58,65,103,1</w:t>
      </w:r>
    </w:p>
    <w:p w14:paraId="56450222"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lastRenderedPageBreak/>
        <w:t># Example new data</w:t>
      </w:r>
    </w:p>
    <w:p w14:paraId="306FC465"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new_data = pd.DataFrame({</w:t>
      </w:r>
    </w:p>
    <w:p w14:paraId="4ACE1BB3"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'male': [1],</w:t>
      </w:r>
    </w:p>
    <w:p w14:paraId="60098707"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'age': [61],</w:t>
      </w:r>
    </w:p>
    <w:p w14:paraId="688E120C"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'education': [3],</w:t>
      </w:r>
    </w:p>
    <w:p w14:paraId="2D5755E4"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'currentSmoker': [1],</w:t>
      </w:r>
    </w:p>
    <w:p w14:paraId="0A86C527"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'cigsPerDay': [35],</w:t>
      </w:r>
    </w:p>
    <w:p w14:paraId="6F461AEB"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'BPMeds': [0],</w:t>
      </w:r>
    </w:p>
    <w:p w14:paraId="6F839A96"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'prevalentStroke': [0],</w:t>
      </w:r>
    </w:p>
    <w:p w14:paraId="26CE5804"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'prevalentHyp': [1],</w:t>
      </w:r>
    </w:p>
    <w:p w14:paraId="55135E1B"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'diabetes': [0],</w:t>
      </w:r>
    </w:p>
    <w:p w14:paraId="630E04AD"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'totChol': [225],</w:t>
      </w:r>
    </w:p>
    <w:p w14:paraId="2BD65D01"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'sysBP': [150],</w:t>
      </w:r>
    </w:p>
    <w:p w14:paraId="59BAC860"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'diaBP': [95],</w:t>
      </w:r>
    </w:p>
    <w:p w14:paraId="6DA602FC"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'BMI': [28.58],</w:t>
      </w:r>
    </w:p>
    <w:p w14:paraId="14CD5DE8"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'heartRate': [65],</w:t>
      </w:r>
    </w:p>
    <w:p w14:paraId="2598578A"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xml:space="preserve">    'glucose': [103],</w:t>
      </w:r>
    </w:p>
    <w:p w14:paraId="6062FCD5"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w:t>
      </w:r>
    </w:p>
    <w:p w14:paraId="508A5DF4"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67434D07"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new_predictions = Logis.predict_proba(new_data)</w:t>
      </w:r>
    </w:p>
    <w:p w14:paraId="1BEEFB42"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print(f'Predicted TenYearCHD: {new_predictions[0]}')</w:t>
      </w:r>
    </w:p>
    <w:p w14:paraId="3A29D42A"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predictions=Logis.predict(new_data)</w:t>
      </w:r>
    </w:p>
    <w:p w14:paraId="71BD2A25"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print(predictions[0])</w:t>
      </w:r>
    </w:p>
    <w:p w14:paraId="0106B3F3"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793210F8"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Linear = LinearRegression()</w:t>
      </w:r>
    </w:p>
    <w:p w14:paraId="10C1F3EE"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Linear.fit(X_train,y_train)</w:t>
      </w:r>
    </w:p>
    <w:p w14:paraId="7BB7BDCF"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52F9B1EC"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lastRenderedPageBreak/>
        <w:t>Linear.score(X_train,y_train)</w:t>
      </w:r>
    </w:p>
    <w:p w14:paraId="502B9129"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326CB759"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Linear_pred=Linear.predict(X_test)</w:t>
      </w:r>
    </w:p>
    <w:p w14:paraId="0FC2A8ED"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39D74C89"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from sklearn.metrics import mean_squared_error, r2_score</w:t>
      </w:r>
    </w:p>
    <w:p w14:paraId="13A005B4"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mse = mean_squared_error(y_test, Linear_pred)</w:t>
      </w:r>
    </w:p>
    <w:p w14:paraId="7D078D60"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r2 = r2_score(y_test, Linear_pred)</w:t>
      </w:r>
    </w:p>
    <w:p w14:paraId="25C7848D"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print("Mean squared error:", mse)</w:t>
      </w:r>
    </w:p>
    <w:p w14:paraId="7234E59E"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print("R-squared:", r2)</w:t>
      </w:r>
    </w:p>
    <w:p w14:paraId="7259DAC7"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7C2AF236"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new_predictions_1 = Linear.predict(new_data)</w:t>
      </w:r>
    </w:p>
    <w:p w14:paraId="169AED71"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print(f'Predicted TenYearCHD: {new_predictions_1[0]}')</w:t>
      </w:r>
    </w:p>
    <w:p w14:paraId="5093CA36"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50C1625E"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from sklearn.linear_model import Lasso</w:t>
      </w:r>
    </w:p>
    <w:p w14:paraId="25E78771"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3E43C4FB"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lasso_model = Lasso(alpha=0.0000000000000005)  # You can adjust the alpha value</w:t>
      </w:r>
    </w:p>
    <w:p w14:paraId="48E89D3C"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1EE4EEA6"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Fit the model to the training data</w:t>
      </w:r>
    </w:p>
    <w:p w14:paraId="4FA426B4"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lasso_model.fit(X_train, y_train)</w:t>
      </w:r>
    </w:p>
    <w:p w14:paraId="676D9D68"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733C8CB3"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Make predictions on the testing data</w:t>
      </w:r>
    </w:p>
    <w:p w14:paraId="74EE9AC5"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y_pred = lasso_model.predict(X_test)</w:t>
      </w:r>
    </w:p>
    <w:p w14:paraId="00B47F91"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278E84DD"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Evaluate the model</w:t>
      </w:r>
    </w:p>
    <w:p w14:paraId="218BEC0D"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r2 = r2_score(y_test, y_pred)</w:t>
      </w:r>
    </w:p>
    <w:p w14:paraId="0FEB84EE"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print(f"R-squared (R2) score: {r2}")</w:t>
      </w:r>
    </w:p>
    <w:p w14:paraId="59576441"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08AE063E"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from sklearn.linear_model import Ridge</w:t>
      </w:r>
    </w:p>
    <w:p w14:paraId="1732349E"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7C195ECC"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ridge_model = Ridge(alpha=0.0000000000000005)  # You can adjust the alpha value</w:t>
      </w:r>
    </w:p>
    <w:p w14:paraId="7456AA4C"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3BD01EEB"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Fit the model to the training data</w:t>
      </w:r>
    </w:p>
    <w:p w14:paraId="3A3EFA35"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ridge_model.fit(X_train, y_train)</w:t>
      </w:r>
    </w:p>
    <w:p w14:paraId="1D119F1E"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48120FE6"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Make predictions on the testing data</w:t>
      </w:r>
    </w:p>
    <w:p w14:paraId="77F8C7C3"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y_pred = ridge_model.predict(X_test)</w:t>
      </w:r>
    </w:p>
    <w:p w14:paraId="1E14828C"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13E0EE55"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Evaluate the model</w:t>
      </w:r>
    </w:p>
    <w:p w14:paraId="3723F292"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r2 = r2_score(y_test, y_pred)</w:t>
      </w:r>
    </w:p>
    <w:p w14:paraId="791D8DA6"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print(f"R-squared (R2) score: {r2}")</w:t>
      </w:r>
    </w:p>
    <w:p w14:paraId="7DD0057F"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306FE46E"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from sklearn.linear_model import SGDRegressor</w:t>
      </w:r>
    </w:p>
    <w:p w14:paraId="4F9B1D36"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0CBC84E0"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sgd_regressor = SGDRegressor(max_iter=1000, tol=1e-3, alpha=0.01, learning_rate="invscaling", eta0=0.01)</w:t>
      </w:r>
    </w:p>
    <w:p w14:paraId="37423A33"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sgd_regressor.fit(X_train, y_train)</w:t>
      </w:r>
    </w:p>
    <w:p w14:paraId="02BF928B"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y_pred = ridge_model.predict(X_test)</w:t>
      </w:r>
    </w:p>
    <w:p w14:paraId="0A659413"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p>
    <w:p w14:paraId="75EE4B82"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 Evaluate the model</w:t>
      </w:r>
    </w:p>
    <w:p w14:paraId="51D3AA4F" w14:textId="77777777" w:rsidR="00481063" w:rsidRDefault="00481063" w:rsidP="00481063">
      <w:pPr>
        <w:pStyle w:val="Nidungvnbn"/>
        <w:pBdr>
          <w:top w:val="single" w:sz="4" w:space="1" w:color="auto"/>
          <w:left w:val="single" w:sz="4" w:space="1" w:color="auto"/>
          <w:bottom w:val="single" w:sz="4" w:space="1" w:color="auto"/>
          <w:right w:val="single" w:sz="4" w:space="1" w:color="auto"/>
        </w:pBdr>
      </w:pPr>
      <w:r>
        <w:t>r2 = r2_score(y_test, y_pred)</w:t>
      </w:r>
    </w:p>
    <w:p w14:paraId="0569F4ED" w14:textId="40397F93" w:rsidR="00EC3EA1" w:rsidRDefault="00481063" w:rsidP="00481063">
      <w:pPr>
        <w:pStyle w:val="Nidungvnbn"/>
        <w:pBdr>
          <w:top w:val="single" w:sz="4" w:space="1" w:color="auto"/>
          <w:left w:val="single" w:sz="4" w:space="1" w:color="auto"/>
          <w:bottom w:val="single" w:sz="4" w:space="1" w:color="auto"/>
          <w:right w:val="single" w:sz="4" w:space="1" w:color="auto"/>
        </w:pBdr>
      </w:pPr>
      <w:r>
        <w:t>print(f"R-squared (R2) score: {r2}")</w:t>
      </w:r>
    </w:p>
    <w:p w14:paraId="633D251E" w14:textId="1D65298A" w:rsidR="00D474C0" w:rsidRDefault="00D474C0" w:rsidP="00D474C0">
      <w:pPr>
        <w:pStyle w:val="Caption"/>
        <w:jc w:val="both"/>
      </w:pPr>
    </w:p>
    <w:p w14:paraId="6BF0C22E" w14:textId="0705D21F" w:rsidR="00404E0C" w:rsidRDefault="00481063" w:rsidP="00404E0C">
      <w:pPr>
        <w:pStyle w:val="Tiumccp2"/>
      </w:pPr>
      <w:r>
        <w:lastRenderedPageBreak/>
        <w:t xml:space="preserve">2.2.2 </w:t>
      </w:r>
      <w:r w:rsidR="00404E0C">
        <w:t>Demo dự đoán rủi ro tín dụng</w:t>
      </w:r>
    </w:p>
    <w:p w14:paraId="055A969A" w14:textId="1E4E3CB2" w:rsidR="00404E0C" w:rsidRDefault="00404E0C" w:rsidP="00404E0C">
      <w:pPr>
        <w:pStyle w:val="Tiumccp3"/>
      </w:pPr>
      <w:r>
        <w:t>2.2.2.1 Dataset:</w:t>
      </w:r>
    </w:p>
    <w:p w14:paraId="3A7B3A4D" w14:textId="3EC2252B" w:rsidR="00EA6496" w:rsidRDefault="00EA6496" w:rsidP="00EA6496">
      <w:pPr>
        <w:pStyle w:val="Nidungvnbn"/>
      </w:pPr>
      <w:r>
        <w:t>-</w:t>
      </w:r>
      <w:r>
        <w:tab/>
        <w:t>Thông tin dataset:</w:t>
      </w:r>
    </w:p>
    <w:p w14:paraId="77143A77" w14:textId="38745E22" w:rsidR="00A67C89" w:rsidRDefault="00A67C89" w:rsidP="00C238EE">
      <w:pPr>
        <w:pStyle w:val="Nidungvnbn"/>
        <w:numPr>
          <w:ilvl w:val="0"/>
          <w:numId w:val="13"/>
        </w:numPr>
      </w:pPr>
      <w:r>
        <w:t xml:space="preserve">Age (numeric): </w:t>
      </w:r>
      <w:r w:rsidR="00CE20F0" w:rsidRPr="00CE20F0">
        <w:t>Đây là số tuổi của khách hàng, dạng số.</w:t>
      </w:r>
    </w:p>
    <w:p w14:paraId="5E13E70E" w14:textId="4916FB04" w:rsidR="00A67C89" w:rsidRDefault="00A67C89" w:rsidP="00C238EE">
      <w:pPr>
        <w:pStyle w:val="Nidungvnbn"/>
        <w:numPr>
          <w:ilvl w:val="0"/>
          <w:numId w:val="13"/>
        </w:numPr>
      </w:pPr>
      <w:r>
        <w:t>Sex (text: male, female)</w:t>
      </w:r>
      <w:r w:rsidR="00CE20F0">
        <w:t xml:space="preserve">: </w:t>
      </w:r>
      <w:r w:rsidR="00CE20F0" w:rsidRPr="00CE20F0">
        <w:t xml:space="preserve">Đây là giới tính của khách hàng, dạng </w:t>
      </w:r>
      <w:r w:rsidR="00BF420A">
        <w:t>chữ</w:t>
      </w:r>
      <w:r w:rsidR="00CE20F0" w:rsidRPr="00CE20F0">
        <w:t>, chỉ có giá trị "male" (nam) và "female" (nữ).</w:t>
      </w:r>
    </w:p>
    <w:p w14:paraId="24AA08EE" w14:textId="77777777" w:rsidR="00CE20F0" w:rsidRDefault="00A67C89" w:rsidP="00C238EE">
      <w:pPr>
        <w:pStyle w:val="Nidungvnbn"/>
        <w:numPr>
          <w:ilvl w:val="0"/>
          <w:numId w:val="13"/>
        </w:numPr>
      </w:pPr>
      <w:r>
        <w:t>Job (numeric: 0 - unskilled and non-resident, 1 - unskilled and resident, 2 - skilled, 3 - highly skilled)</w:t>
      </w:r>
      <w:r w:rsidR="00CE20F0">
        <w:t>: Đây là loại công việc của khách hàng, dạng số nguyên với 4 bậc thang:</w:t>
      </w:r>
    </w:p>
    <w:p w14:paraId="2A255A9E" w14:textId="77777777" w:rsidR="00CE20F0" w:rsidRDefault="00CE20F0" w:rsidP="00C238EE">
      <w:pPr>
        <w:pStyle w:val="Nidungvnbn"/>
        <w:numPr>
          <w:ilvl w:val="0"/>
          <w:numId w:val="14"/>
        </w:numPr>
      </w:pPr>
      <w:r>
        <w:t>0: Chưa có kỹ năng và không cư trú</w:t>
      </w:r>
    </w:p>
    <w:p w14:paraId="7612362A" w14:textId="77777777" w:rsidR="00CE20F0" w:rsidRDefault="00CE20F0" w:rsidP="00C238EE">
      <w:pPr>
        <w:pStyle w:val="Nidungvnbn"/>
        <w:numPr>
          <w:ilvl w:val="0"/>
          <w:numId w:val="14"/>
        </w:numPr>
      </w:pPr>
      <w:r>
        <w:t>1: Chưa có kỹ năng nhưng cư trú</w:t>
      </w:r>
    </w:p>
    <w:p w14:paraId="33B4D023" w14:textId="77777777" w:rsidR="00CE20F0" w:rsidRDefault="00CE20F0" w:rsidP="00C238EE">
      <w:pPr>
        <w:pStyle w:val="Nidungvnbn"/>
        <w:numPr>
          <w:ilvl w:val="0"/>
          <w:numId w:val="14"/>
        </w:numPr>
      </w:pPr>
      <w:r>
        <w:t>2: Có kỹ năng (thợ)</w:t>
      </w:r>
    </w:p>
    <w:p w14:paraId="3C93FFCB" w14:textId="3AA19154" w:rsidR="00A67C89" w:rsidRDefault="00CE20F0" w:rsidP="00C238EE">
      <w:pPr>
        <w:pStyle w:val="Nidungvnbn"/>
        <w:numPr>
          <w:ilvl w:val="0"/>
          <w:numId w:val="14"/>
        </w:numPr>
      </w:pPr>
      <w:r>
        <w:t>3: Kỹ năng cao</w:t>
      </w:r>
    </w:p>
    <w:p w14:paraId="14CF5A20" w14:textId="0321C4D9" w:rsidR="0027180E" w:rsidRDefault="00A67C89" w:rsidP="00C238EE">
      <w:pPr>
        <w:pStyle w:val="Nidungvnbn"/>
        <w:numPr>
          <w:ilvl w:val="0"/>
          <w:numId w:val="13"/>
        </w:numPr>
      </w:pPr>
      <w:r>
        <w:t>Housing (text: own, rent, or free)</w:t>
      </w:r>
      <w:r w:rsidR="0027180E">
        <w:t xml:space="preserve">: Đây là hình thức chỗ ở của khách hàng, dạng </w:t>
      </w:r>
      <w:r w:rsidR="00BF420A">
        <w:t>chữ</w:t>
      </w:r>
      <w:r w:rsidR="0027180E">
        <w:t xml:space="preserve"> với các giá trị:</w:t>
      </w:r>
    </w:p>
    <w:p w14:paraId="71C14D1F" w14:textId="77777777" w:rsidR="0027180E" w:rsidRDefault="0027180E" w:rsidP="00C238EE">
      <w:pPr>
        <w:pStyle w:val="Nidungvnbn"/>
        <w:numPr>
          <w:ilvl w:val="0"/>
          <w:numId w:val="15"/>
        </w:numPr>
      </w:pPr>
      <w:r>
        <w:t>"own": Sở hữu</w:t>
      </w:r>
    </w:p>
    <w:p w14:paraId="1FB893C0" w14:textId="77777777" w:rsidR="0027180E" w:rsidRDefault="0027180E" w:rsidP="00C238EE">
      <w:pPr>
        <w:pStyle w:val="Nidungvnbn"/>
        <w:numPr>
          <w:ilvl w:val="0"/>
          <w:numId w:val="15"/>
        </w:numPr>
      </w:pPr>
      <w:r>
        <w:t>"rent": Thuê</w:t>
      </w:r>
    </w:p>
    <w:p w14:paraId="14C8E451" w14:textId="5B4E7533" w:rsidR="00A67C89" w:rsidRDefault="0027180E" w:rsidP="00C238EE">
      <w:pPr>
        <w:pStyle w:val="Nidungvnbn"/>
        <w:numPr>
          <w:ilvl w:val="0"/>
          <w:numId w:val="15"/>
        </w:numPr>
      </w:pPr>
      <w:r>
        <w:t>"free": Tự do</w:t>
      </w:r>
    </w:p>
    <w:p w14:paraId="4ED0971B" w14:textId="77777777" w:rsidR="0027180E" w:rsidRDefault="00A67C89" w:rsidP="00C238EE">
      <w:pPr>
        <w:pStyle w:val="Nidungvnbn"/>
        <w:numPr>
          <w:ilvl w:val="0"/>
          <w:numId w:val="13"/>
        </w:numPr>
      </w:pPr>
      <w:r>
        <w:t>Saving accounts (text - little, moderate, quite rich, rich)</w:t>
      </w:r>
      <w:r w:rsidR="0027180E">
        <w:t>: Đây là mức tiết kiệm của khách hàng, dạng ký tự với 4 bậc:</w:t>
      </w:r>
    </w:p>
    <w:p w14:paraId="3341D015" w14:textId="77777777" w:rsidR="0027180E" w:rsidRDefault="0027180E" w:rsidP="00C238EE">
      <w:pPr>
        <w:pStyle w:val="Nidungvnbn"/>
        <w:numPr>
          <w:ilvl w:val="0"/>
          <w:numId w:val="16"/>
        </w:numPr>
      </w:pPr>
      <w:r>
        <w:t>"little": Ít tiết kiệm</w:t>
      </w:r>
    </w:p>
    <w:p w14:paraId="7ED89755" w14:textId="77777777" w:rsidR="0027180E" w:rsidRDefault="0027180E" w:rsidP="00C238EE">
      <w:pPr>
        <w:pStyle w:val="Nidungvnbn"/>
        <w:numPr>
          <w:ilvl w:val="0"/>
          <w:numId w:val="16"/>
        </w:numPr>
      </w:pPr>
      <w:r>
        <w:t>"moderate": Tiết kiệm vừa phải</w:t>
      </w:r>
    </w:p>
    <w:p w14:paraId="563292AF" w14:textId="77777777" w:rsidR="0027180E" w:rsidRDefault="0027180E" w:rsidP="00C238EE">
      <w:pPr>
        <w:pStyle w:val="Nidungvnbn"/>
        <w:numPr>
          <w:ilvl w:val="0"/>
          <w:numId w:val="16"/>
        </w:numPr>
      </w:pPr>
      <w:r>
        <w:t>"quite rich": Khá giàu có</w:t>
      </w:r>
    </w:p>
    <w:p w14:paraId="79EBBB88" w14:textId="6D3238AF" w:rsidR="00A67C89" w:rsidRDefault="0027180E" w:rsidP="00C238EE">
      <w:pPr>
        <w:pStyle w:val="Nidungvnbn"/>
        <w:numPr>
          <w:ilvl w:val="0"/>
          <w:numId w:val="16"/>
        </w:numPr>
      </w:pPr>
      <w:r>
        <w:t>"rich": Giàu có</w:t>
      </w:r>
    </w:p>
    <w:p w14:paraId="2C6DC7B6" w14:textId="48BD64C6" w:rsidR="002258B9" w:rsidRDefault="00A67C89" w:rsidP="00C238EE">
      <w:pPr>
        <w:pStyle w:val="Nidungvnbn"/>
        <w:numPr>
          <w:ilvl w:val="0"/>
          <w:numId w:val="16"/>
        </w:numPr>
      </w:pPr>
      <w:r>
        <w:t>Checking account (numeric, in DM - Deutsch Mark)</w:t>
      </w:r>
      <w:r w:rsidR="002258B9">
        <w:t xml:space="preserve">: </w:t>
      </w:r>
      <w:r w:rsidR="002258B9" w:rsidRPr="002258B9">
        <w:t xml:space="preserve">Đây là số dư tài khoản của khách hàng, dạng </w:t>
      </w:r>
      <w:r w:rsidR="002258B9">
        <w:t>chữ với các giá trị:</w:t>
      </w:r>
      <w:r w:rsidR="002258B9" w:rsidRPr="002258B9">
        <w:t xml:space="preserve"> </w:t>
      </w:r>
      <w:r w:rsidR="002258B9">
        <w:t>"little": Ít tiết kiệm</w:t>
      </w:r>
    </w:p>
    <w:p w14:paraId="0A935934" w14:textId="77777777" w:rsidR="002258B9" w:rsidRDefault="002258B9" w:rsidP="00C238EE">
      <w:pPr>
        <w:pStyle w:val="Nidungvnbn"/>
        <w:numPr>
          <w:ilvl w:val="0"/>
          <w:numId w:val="16"/>
        </w:numPr>
      </w:pPr>
      <w:r>
        <w:t>"moderate": Tiết kiệm vừa phải</w:t>
      </w:r>
    </w:p>
    <w:p w14:paraId="435C633D" w14:textId="6F189BB0" w:rsidR="002258B9" w:rsidRDefault="002258B9" w:rsidP="00C238EE">
      <w:pPr>
        <w:pStyle w:val="Nidungvnbn"/>
        <w:numPr>
          <w:ilvl w:val="0"/>
          <w:numId w:val="16"/>
        </w:numPr>
      </w:pPr>
      <w:r>
        <w:lastRenderedPageBreak/>
        <w:t>"rich": Giàu có</w:t>
      </w:r>
    </w:p>
    <w:p w14:paraId="33731AF9" w14:textId="77B6CE1D" w:rsidR="00A67C89" w:rsidRPr="00E745EC" w:rsidRDefault="00A67C89" w:rsidP="00C238EE">
      <w:pPr>
        <w:pStyle w:val="ListParagraph"/>
        <w:numPr>
          <w:ilvl w:val="0"/>
          <w:numId w:val="13"/>
        </w:numPr>
        <w:rPr>
          <w:sz w:val="26"/>
          <w:szCs w:val="26"/>
        </w:rPr>
      </w:pPr>
      <w:r>
        <w:t>Credit amount (numeric, in DM)</w:t>
      </w:r>
      <w:r w:rsidR="002258B9">
        <w:t xml:space="preserve">: </w:t>
      </w:r>
      <w:r w:rsidR="00E745EC" w:rsidRPr="00E745EC">
        <w:rPr>
          <w:sz w:val="26"/>
          <w:szCs w:val="26"/>
        </w:rPr>
        <w:t>Đây là số tiền tín dụng mà khách hàng đã vay, dạng số với đơn vị tính bằng Mark Đức (DM).</w:t>
      </w:r>
    </w:p>
    <w:p w14:paraId="61DE9720" w14:textId="403DD3F6" w:rsidR="00A67C89" w:rsidRPr="00E745EC" w:rsidRDefault="00A67C89" w:rsidP="00C238EE">
      <w:pPr>
        <w:pStyle w:val="ListParagraph"/>
        <w:numPr>
          <w:ilvl w:val="0"/>
          <w:numId w:val="13"/>
        </w:numPr>
        <w:rPr>
          <w:sz w:val="26"/>
          <w:szCs w:val="26"/>
        </w:rPr>
      </w:pPr>
      <w:r>
        <w:t>Duration (numeric, in month)</w:t>
      </w:r>
      <w:r w:rsidR="00E745EC">
        <w:t xml:space="preserve">: </w:t>
      </w:r>
      <w:r w:rsidR="00E745EC" w:rsidRPr="00E745EC">
        <w:rPr>
          <w:sz w:val="26"/>
          <w:szCs w:val="26"/>
        </w:rPr>
        <w:t>Đây là thời gian vay tính bằng tháng.</w:t>
      </w:r>
    </w:p>
    <w:p w14:paraId="26A779D7" w14:textId="5DE761A8" w:rsidR="00553048" w:rsidRDefault="00A67C89" w:rsidP="00C238EE">
      <w:pPr>
        <w:pStyle w:val="Nidungvnbn"/>
        <w:numPr>
          <w:ilvl w:val="0"/>
          <w:numId w:val="13"/>
        </w:numPr>
      </w:pPr>
      <w:r>
        <w:t>Purpose (text: car, furniture/equipment, radio/TV, domestic appliances, repairs, education, business, vacation/others)</w:t>
      </w:r>
      <w:r w:rsidR="00E745EC">
        <w:t>:</w:t>
      </w:r>
      <w:r w:rsidR="00553048" w:rsidRPr="00553048">
        <w:t xml:space="preserve"> </w:t>
      </w:r>
      <w:r w:rsidR="00553048">
        <w:t>Đây là mục đích vay tiền của khách hàng, dạng ký tự với các giá trị:</w:t>
      </w:r>
    </w:p>
    <w:p w14:paraId="01F9ECB9" w14:textId="77777777" w:rsidR="00553048" w:rsidRDefault="00553048" w:rsidP="00C238EE">
      <w:pPr>
        <w:pStyle w:val="Nidungvnbn"/>
        <w:numPr>
          <w:ilvl w:val="0"/>
          <w:numId w:val="17"/>
        </w:numPr>
      </w:pPr>
      <w:r>
        <w:t>"car": Mua xe</w:t>
      </w:r>
    </w:p>
    <w:p w14:paraId="6BFB30D9" w14:textId="77777777" w:rsidR="00553048" w:rsidRDefault="00553048" w:rsidP="00C238EE">
      <w:pPr>
        <w:pStyle w:val="Nidungvnbn"/>
        <w:numPr>
          <w:ilvl w:val="0"/>
          <w:numId w:val="17"/>
        </w:numPr>
      </w:pPr>
      <w:r>
        <w:t>"furniture/equipment": Mua đồ nội thất/dụng cụ</w:t>
      </w:r>
    </w:p>
    <w:p w14:paraId="1E8DE527" w14:textId="77777777" w:rsidR="00553048" w:rsidRDefault="00553048" w:rsidP="00C238EE">
      <w:pPr>
        <w:pStyle w:val="Nidungvnbn"/>
        <w:numPr>
          <w:ilvl w:val="0"/>
          <w:numId w:val="17"/>
        </w:numPr>
      </w:pPr>
      <w:r>
        <w:t>"radio/TV": Mua radio/TV</w:t>
      </w:r>
    </w:p>
    <w:p w14:paraId="449CDE5D" w14:textId="77777777" w:rsidR="00553048" w:rsidRDefault="00553048" w:rsidP="00C238EE">
      <w:pPr>
        <w:pStyle w:val="Nidungvnbn"/>
        <w:numPr>
          <w:ilvl w:val="0"/>
          <w:numId w:val="17"/>
        </w:numPr>
      </w:pPr>
      <w:r>
        <w:t>"domestic appliances": Mua đồ gia dụng</w:t>
      </w:r>
    </w:p>
    <w:p w14:paraId="510B5D6A" w14:textId="77777777" w:rsidR="00553048" w:rsidRDefault="00553048" w:rsidP="00C238EE">
      <w:pPr>
        <w:pStyle w:val="Nidungvnbn"/>
        <w:numPr>
          <w:ilvl w:val="0"/>
          <w:numId w:val="17"/>
        </w:numPr>
      </w:pPr>
      <w:r>
        <w:t>"repairs": Sửa chữa</w:t>
      </w:r>
    </w:p>
    <w:p w14:paraId="3C0B9E39" w14:textId="77777777" w:rsidR="00553048" w:rsidRDefault="00553048" w:rsidP="00C238EE">
      <w:pPr>
        <w:pStyle w:val="Nidungvnbn"/>
        <w:numPr>
          <w:ilvl w:val="0"/>
          <w:numId w:val="17"/>
        </w:numPr>
      </w:pPr>
      <w:r>
        <w:t>"education": Giáo dục</w:t>
      </w:r>
    </w:p>
    <w:p w14:paraId="24C1CE12" w14:textId="77777777" w:rsidR="00553048" w:rsidRDefault="00553048" w:rsidP="00C238EE">
      <w:pPr>
        <w:pStyle w:val="Nidungvnbn"/>
        <w:numPr>
          <w:ilvl w:val="0"/>
          <w:numId w:val="17"/>
        </w:numPr>
      </w:pPr>
      <w:r>
        <w:t>"business": Kinh doanh</w:t>
      </w:r>
    </w:p>
    <w:p w14:paraId="3A0B4874" w14:textId="77777777" w:rsidR="00553048" w:rsidRDefault="00553048" w:rsidP="00C238EE">
      <w:pPr>
        <w:pStyle w:val="Nidungvnbn"/>
        <w:numPr>
          <w:ilvl w:val="0"/>
          <w:numId w:val="17"/>
        </w:numPr>
      </w:pPr>
      <w:r>
        <w:t>"vacation/others": Du lịch/Khác</w:t>
      </w:r>
    </w:p>
    <w:p w14:paraId="3918C54D" w14:textId="6B9E8D31" w:rsidR="00EA6496" w:rsidRDefault="00553048" w:rsidP="00C238EE">
      <w:pPr>
        <w:pStyle w:val="Nidungvnbn"/>
        <w:numPr>
          <w:ilvl w:val="0"/>
          <w:numId w:val="13"/>
        </w:numPr>
      </w:pPr>
      <w:r>
        <w:t>Risk (text: good,vad): Nguy cơ rủi ro tín dụng của khách hàng, dạng chữ với các giá trị:</w:t>
      </w:r>
    </w:p>
    <w:p w14:paraId="516FDBEA" w14:textId="3875A96A" w:rsidR="00553048" w:rsidRDefault="00553048" w:rsidP="00C238EE">
      <w:pPr>
        <w:pStyle w:val="ListParagraph"/>
        <w:numPr>
          <w:ilvl w:val="0"/>
          <w:numId w:val="18"/>
        </w:numPr>
        <w:rPr>
          <w:sz w:val="26"/>
          <w:szCs w:val="26"/>
        </w:rPr>
      </w:pPr>
      <w:r w:rsidRPr="00553048">
        <w:rPr>
          <w:sz w:val="26"/>
          <w:szCs w:val="26"/>
        </w:rPr>
        <w:t>good là không xả</w:t>
      </w:r>
      <w:r w:rsidR="00C214C0">
        <w:rPr>
          <w:sz w:val="26"/>
          <w:szCs w:val="26"/>
        </w:rPr>
        <w:t>y ra khả năng rủi ro tính dụng</w:t>
      </w:r>
    </w:p>
    <w:p w14:paraId="7F2C4FA8" w14:textId="0977BBE4" w:rsidR="00553048" w:rsidRPr="00553048" w:rsidRDefault="00553048" w:rsidP="00C238EE">
      <w:pPr>
        <w:pStyle w:val="ListParagraph"/>
        <w:numPr>
          <w:ilvl w:val="0"/>
          <w:numId w:val="18"/>
        </w:numPr>
        <w:rPr>
          <w:sz w:val="26"/>
          <w:szCs w:val="26"/>
        </w:rPr>
      </w:pPr>
      <w:r w:rsidRPr="00553048">
        <w:rPr>
          <w:sz w:val="26"/>
          <w:szCs w:val="26"/>
        </w:rPr>
        <w:t>bad là có khả năng xảy ra rủi ro</w:t>
      </w:r>
    </w:p>
    <w:p w14:paraId="1D29125A" w14:textId="02AC5916" w:rsidR="00E745EC" w:rsidRDefault="00ED1055" w:rsidP="00ED1055">
      <w:pPr>
        <w:pStyle w:val="Tiumccp3"/>
      </w:pPr>
      <w:r>
        <w:t>2.2.2.2 Code BackEnd:</w:t>
      </w:r>
    </w:p>
    <w:p w14:paraId="28E24675" w14:textId="1E697E01" w:rsidR="00ED1055" w:rsidRDefault="00ED1055" w:rsidP="00F9485F">
      <w:pPr>
        <w:pStyle w:val="Nidungvnbn"/>
      </w:pPr>
      <w:r>
        <w:t>Bước 1: chuyển dữ liệu gốc sang dữ liệu chỉ còn ở dạng số:</w:t>
      </w:r>
    </w:p>
    <w:p w14:paraId="5013A35C" w14:textId="4A7DC74B" w:rsidR="00ED1055" w:rsidRDefault="00ED1055" w:rsidP="00F9485F">
      <w:pPr>
        <w:pStyle w:val="Nidungvnbn"/>
      </w:pPr>
      <w:r>
        <w:t>Code chuyển đổi:</w:t>
      </w:r>
    </w:p>
    <w:p w14:paraId="6862527B"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r>
        <w:t>import pandas as pd</w:t>
      </w:r>
    </w:p>
    <w:p w14:paraId="1F0338BD"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r>
        <w:t>import numpy as np</w:t>
      </w:r>
    </w:p>
    <w:p w14:paraId="59A46E65"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r>
        <w:t xml:space="preserve">import matplotlib.pyplot as plt   </w:t>
      </w:r>
    </w:p>
    <w:p w14:paraId="142BFA53"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r>
        <w:t>import seaborn as sns</w:t>
      </w:r>
    </w:p>
    <w:p w14:paraId="762F0FA0"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r>
        <w:t>import random</w:t>
      </w:r>
    </w:p>
    <w:p w14:paraId="0677664A"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r>
        <w:lastRenderedPageBreak/>
        <w:t>data= pd.read_csv("german_credit_data.csv",header = 0, names = ['Index', 'Age', 'Sex', 'Job', 'Housing', 'Saving accounts',</w:t>
      </w:r>
    </w:p>
    <w:p w14:paraId="2D9BCD6C"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r>
        <w:t xml:space="preserve">       'Checking account', 'Credit amount', 'Duration', 'Purpose', 'Risk'])</w:t>
      </w:r>
    </w:p>
    <w:p w14:paraId="4D2465FA"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r>
        <w:t>data['Saving accounts'].fillna('Unknown', inplace=True)</w:t>
      </w:r>
    </w:p>
    <w:p w14:paraId="0868F513"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r>
        <w:t>data['Checking account'].fillna('Unknown', inplace=True)</w:t>
      </w:r>
    </w:p>
    <w:p w14:paraId="3D8E97CB"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p>
    <w:p w14:paraId="226221F0"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r>
        <w:t># Convert categorical features to binary</w:t>
      </w:r>
    </w:p>
    <w:p w14:paraId="29BCA9D6"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r>
        <w:t>data['Sex'] = data['Sex'].map({'male': 1, 'female': 0})</w:t>
      </w:r>
    </w:p>
    <w:p w14:paraId="45CC52AE"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r>
        <w:t>data['Housing'] = data['Housing'].map({'own': 1, 'rent': 0, 'free': 2})</w:t>
      </w:r>
    </w:p>
    <w:p w14:paraId="4A8CB22E"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r>
        <w:t>data['Saving accounts'] = data['Saving accounts'].map({'little': 1, 'moderate': 2, 'rich': 3,'quite rich':4,'Unknown':5})</w:t>
      </w:r>
    </w:p>
    <w:p w14:paraId="129C67CE"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r>
        <w:t>data['Checking account'] = data['Checking account'].map({'little': 1, 'moderate': 2, 'rich': 3,'Unknown':4})</w:t>
      </w:r>
    </w:p>
    <w:p w14:paraId="1546FC31"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r>
        <w:t>data['Purpose'] = data['Purpose'].map({'radio/TV': 1, 'education': 2, 'furniture/equipment': 3, 'car': 4, 'business': 5,'domestic appliances':6, 'repairs':7, 'vacation/others':8})</w:t>
      </w:r>
    </w:p>
    <w:p w14:paraId="5F4599AC"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r>
        <w:t>data['Risk'] = data['Risk'].map({'good':0, 'bad': 1})</w:t>
      </w:r>
    </w:p>
    <w:p w14:paraId="0C254C54" w14:textId="77777777" w:rsidR="00F9485F" w:rsidRDefault="00F9485F" w:rsidP="00F9485F">
      <w:pPr>
        <w:pStyle w:val="Nidungvnbn"/>
        <w:pBdr>
          <w:top w:val="single" w:sz="4" w:space="1" w:color="auto"/>
          <w:left w:val="single" w:sz="4" w:space="4" w:color="auto"/>
          <w:bottom w:val="single" w:sz="4" w:space="1" w:color="auto"/>
          <w:right w:val="single" w:sz="4" w:space="4" w:color="auto"/>
        </w:pBdr>
      </w:pPr>
    </w:p>
    <w:p w14:paraId="2568D87C" w14:textId="6C2EF482" w:rsidR="00404E0C" w:rsidRDefault="00F9485F" w:rsidP="00F9485F">
      <w:pPr>
        <w:pStyle w:val="Nidungvnbn"/>
        <w:pBdr>
          <w:top w:val="single" w:sz="4" w:space="1" w:color="auto"/>
          <w:left w:val="single" w:sz="4" w:space="4" w:color="auto"/>
          <w:bottom w:val="single" w:sz="4" w:space="1" w:color="auto"/>
          <w:right w:val="single" w:sz="4" w:space="4" w:color="auto"/>
        </w:pBdr>
      </w:pPr>
      <w:r>
        <w:t>data.to_csv('output_data_1.csv', index=False)  # index=False to exclude the index column</w:t>
      </w:r>
    </w:p>
    <w:p w14:paraId="27EC45D6" w14:textId="04382858" w:rsidR="00131527" w:rsidRDefault="00131527" w:rsidP="00F9485F">
      <w:pPr>
        <w:pStyle w:val="Nidungvnbn"/>
      </w:pPr>
      <w:r>
        <w:t xml:space="preserve">Sau khi chuyển đổi, dữ liệu như sau: </w:t>
      </w:r>
    </w:p>
    <w:p w14:paraId="11166F70" w14:textId="77777777" w:rsidR="00131527" w:rsidRDefault="00131527" w:rsidP="00131527">
      <w:pPr>
        <w:pStyle w:val="Nidungvnbn"/>
        <w:keepNext/>
      </w:pPr>
      <w:r w:rsidRPr="00131527">
        <w:lastRenderedPageBreak/>
        <w:drawing>
          <wp:inline distT="0" distB="0" distL="0" distR="0" wp14:anchorId="1D3B76B9" wp14:editId="4A242848">
            <wp:extent cx="5791835" cy="2414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2414270"/>
                    </a:xfrm>
                    <a:prstGeom prst="rect">
                      <a:avLst/>
                    </a:prstGeom>
                  </pic:spPr>
                </pic:pic>
              </a:graphicData>
            </a:graphic>
          </wp:inline>
        </w:drawing>
      </w:r>
    </w:p>
    <w:p w14:paraId="797073E9" w14:textId="46A09566" w:rsidR="00131527" w:rsidRDefault="00131527" w:rsidP="00131527">
      <w:pPr>
        <w:pStyle w:val="Caption"/>
      </w:pPr>
      <w:bookmarkStart w:id="25" w:name="_Toc155946814"/>
      <w:r>
        <w:t xml:space="preserve">Hình  </w:t>
      </w:r>
      <w:r>
        <w:fldChar w:fldCharType="begin"/>
      </w:r>
      <w:r>
        <w:instrText xml:space="preserve"> SEQ Hình_ \* ARABIC </w:instrText>
      </w:r>
      <w:r>
        <w:fldChar w:fldCharType="separate"/>
      </w:r>
      <w:r>
        <w:rPr>
          <w:noProof/>
        </w:rPr>
        <w:t>7</w:t>
      </w:r>
      <w:r>
        <w:fldChar w:fldCharType="end"/>
      </w:r>
      <w:r>
        <w:t>. Dữ liệu sau khi chuyển đổi</w:t>
      </w:r>
      <w:bookmarkEnd w:id="25"/>
    </w:p>
    <w:p w14:paraId="38B66176" w14:textId="2463E8F2" w:rsidR="00F9485F" w:rsidRDefault="00F9485F" w:rsidP="00F9485F">
      <w:pPr>
        <w:pStyle w:val="Nidungvnbn"/>
      </w:pPr>
      <w:r>
        <w:t>Bước 2: Dự đoán mô hình với các thuật toán khác nhau ( bao gồm logictis regression)</w:t>
      </w:r>
    </w:p>
    <w:p w14:paraId="557E812C"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from flask import Flask, render_template, request</w:t>
      </w:r>
    </w:p>
    <w:p w14:paraId="712E5112"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from sklearn.linear_model import LogisticRegression</w:t>
      </w:r>
    </w:p>
    <w:p w14:paraId="18E90272"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from sklearn.tree import DecisionTreeClassifier</w:t>
      </w:r>
    </w:p>
    <w:p w14:paraId="3E0FA043"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from sklearn.neighbors import KNeighborsClassifier</w:t>
      </w:r>
    </w:p>
    <w:p w14:paraId="788403CD"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from sklearn.naive_bayes import GaussianNB</w:t>
      </w:r>
    </w:p>
    <w:p w14:paraId="7B92CB07"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from sklearn.model_selection import train_test_split</w:t>
      </w:r>
    </w:p>
    <w:p w14:paraId="4983B99D"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from sklearn.metrics import accuracy_score, precision_score, recall_score, f1_score, confusion_matrix</w:t>
      </w:r>
    </w:p>
    <w:p w14:paraId="5D748F6E"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import pandas as pd</w:t>
      </w:r>
    </w:p>
    <w:p w14:paraId="5BAF4F2B"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import numpy as np</w:t>
      </w:r>
    </w:p>
    <w:p w14:paraId="6F7D0726"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import json</w:t>
      </w:r>
    </w:p>
    <w:p w14:paraId="2A88378A"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46C770FD"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web = Flask(__name__)</w:t>
      </w:r>
    </w:p>
    <w:p w14:paraId="6C467B2A"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app = Flask(__name__, static_url_path='/')</w:t>
      </w:r>
    </w:p>
    <w:p w14:paraId="66EFF19E"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1E1521E0"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lastRenderedPageBreak/>
        <w:t>data = pd.read_csv("output_data_1.csv")</w:t>
      </w:r>
    </w:p>
    <w:p w14:paraId="2BC1624C"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X = data[['Age', 'Sex', 'Job', 'Housing', 'Saving accounts', 'Checking account', 'Credit amount', 'Duration', 'Purpose']]</w:t>
      </w:r>
    </w:p>
    <w:p w14:paraId="34E4C1DF"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y = data['Risk']</w:t>
      </w:r>
    </w:p>
    <w:p w14:paraId="46EE4DB2"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3F277CA8"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X_train, X_test, y_train, y_test = train_test_split(X, y, test_size=0.2)</w:t>
      </w:r>
    </w:p>
    <w:p w14:paraId="68E60E73"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5CC52E50"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138E996B"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@web.route("/")</w:t>
      </w:r>
    </w:p>
    <w:p w14:paraId="60A055FE"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def home():</w:t>
      </w:r>
    </w:p>
    <w:p w14:paraId="020FCCFD"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return render_template("index.html")</w:t>
      </w:r>
    </w:p>
    <w:p w14:paraId="3337C5FA"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7DB2C6E9"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4E85C73D"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@web.route('/predict', methods=['POST'])</w:t>
      </w:r>
    </w:p>
    <w:p w14:paraId="7D394CE4"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def predict():</w:t>
      </w:r>
    </w:p>
    <w:p w14:paraId="1A47CFF3"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 Get JSON data from the request</w:t>
      </w:r>
    </w:p>
    <w:p w14:paraId="50016056"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data = request.json</w:t>
      </w:r>
    </w:p>
    <w:p w14:paraId="5FD9B2E2"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3DB07AAB"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 Extract features from JSON data</w:t>
      </w:r>
    </w:p>
    <w:p w14:paraId="365EC18C"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age = float(data.get('age'))</w:t>
      </w:r>
    </w:p>
    <w:p w14:paraId="6C33E003"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sex = float(data.get('sex'))</w:t>
      </w:r>
    </w:p>
    <w:p w14:paraId="1D25D039"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housing = float(data.get('housing'))</w:t>
      </w:r>
    </w:p>
    <w:p w14:paraId="4EB1DB5F"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saving = float(data.get('saving'))</w:t>
      </w:r>
    </w:p>
    <w:p w14:paraId="18399BFD"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checking = float(data.get('checking'))</w:t>
      </w:r>
    </w:p>
    <w:p w14:paraId="7521EF88"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purpose = float(data.get('purpose'))</w:t>
      </w:r>
    </w:p>
    <w:p w14:paraId="31EF1E35"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job=data.get("job")</w:t>
      </w:r>
    </w:p>
    <w:p w14:paraId="3D669D03"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credit=float(data.get('credit'))</w:t>
      </w:r>
    </w:p>
    <w:p w14:paraId="24A25A0D"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lastRenderedPageBreak/>
        <w:t xml:space="preserve">    duration=data.get("duration")</w:t>
      </w:r>
    </w:p>
    <w:p w14:paraId="03657606"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algorithm = int(data.get('algorithm'))</w:t>
      </w:r>
    </w:p>
    <w:p w14:paraId="666D7ABA"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para1=(data.get('para1'))</w:t>
      </w:r>
    </w:p>
    <w:p w14:paraId="110A1467"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para2=(data.get("para2"))</w:t>
      </w:r>
    </w:p>
    <w:p w14:paraId="4ABD7D4C"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para3=(data.get("para3"))</w:t>
      </w:r>
    </w:p>
    <w:p w14:paraId="627CAA31"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 Convert the extracted features into a float array</w:t>
      </w:r>
    </w:p>
    <w:p w14:paraId="639A14FB"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features_array = np.array([age, sex, job,housing, saving, checking, credit, duration, purpose], dtype=float)</w:t>
      </w:r>
    </w:p>
    <w:p w14:paraId="2923D2B4"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inp = features_array.reshape(1, -1)</w:t>
      </w:r>
    </w:p>
    <w:p w14:paraId="5E56FDFC"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4A5A8809"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if algorithm == 1:</w:t>
      </w:r>
    </w:p>
    <w:p w14:paraId="0E2192CB"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model_type = "Logistic Regression"</w:t>
      </w:r>
    </w:p>
    <w:p w14:paraId="39094133"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pr3=(float(para3))</w:t>
      </w:r>
    </w:p>
    <w:p w14:paraId="331717FF"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model = LogisticRegression(solver=para1,penalty=para2, C=pr3,)</w:t>
      </w:r>
    </w:p>
    <w:p w14:paraId="18005CA5"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elif algorithm == 2:</w:t>
      </w:r>
    </w:p>
    <w:p w14:paraId="60EED299"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model_type = "Decision Tree"</w:t>
      </w:r>
    </w:p>
    <w:p w14:paraId="45121B50"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model = DecisionTreeClassifier(max_depth=2)</w:t>
      </w:r>
    </w:p>
    <w:p w14:paraId="62AE9CD5"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elif algorithm == 3:</w:t>
      </w:r>
    </w:p>
    <w:p w14:paraId="5FC3903D"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model_type = "KNN"</w:t>
      </w:r>
    </w:p>
    <w:p w14:paraId="6C814D79"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pr1=int(para1)</w:t>
      </w:r>
    </w:p>
    <w:p w14:paraId="37860894"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model = KNeighborsClassifier(n_neighbors=pr1,metric=para2,weights=para3)</w:t>
      </w:r>
    </w:p>
    <w:p w14:paraId="2C03E5B7"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elif algorithm == 4:</w:t>
      </w:r>
    </w:p>
    <w:p w14:paraId="2C90700E"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model_type = "Gaussian NB"</w:t>
      </w:r>
    </w:p>
    <w:p w14:paraId="3C278302"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model = GaussianNB()</w:t>
      </w:r>
    </w:p>
    <w:p w14:paraId="52D9A6DD"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else:</w:t>
      </w:r>
    </w:p>
    <w:p w14:paraId="02E33C8A"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return {'error': 'Invalid Algorithm'}</w:t>
      </w:r>
    </w:p>
    <w:p w14:paraId="62961BD9"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lastRenderedPageBreak/>
        <w:t xml:space="preserve">    model.fit(X, y)</w:t>
      </w:r>
    </w:p>
    <w:p w14:paraId="33B749FF"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temp = evaluate_model_performance(model)</w:t>
      </w:r>
    </w:p>
    <w:p w14:paraId="199E9747"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741E37E3"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prediction = model.predict(inp)</w:t>
      </w:r>
    </w:p>
    <w:p w14:paraId="4652E90A"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if prediction[0] &gt;= 0.5:</w:t>
      </w:r>
    </w:p>
    <w:p w14:paraId="75C2FBEC"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 comment = "The model performs well with high accuracy."</w:t>
      </w:r>
    </w:p>
    <w:p w14:paraId="54477E06"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comment="BAD"</w:t>
      </w:r>
    </w:p>
    <w:p w14:paraId="55BA9E98"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 elif accuracy &gt; 0.7:</w:t>
      </w:r>
    </w:p>
    <w:p w14:paraId="73631511"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     comment = "The model shows good accuracy, but there is room for improvement."</w:t>
      </w:r>
    </w:p>
    <w:p w14:paraId="3B2C23F0"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else:</w:t>
      </w:r>
    </w:p>
    <w:p w14:paraId="276B8448"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 comment = "The model's accuracy is below expectations; consider further optimization."</w:t>
      </w:r>
    </w:p>
    <w:p w14:paraId="62BE8CAE"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comment="GOOD"</w:t>
      </w:r>
    </w:p>
    <w:p w14:paraId="4327D6D6"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return json.dumps({'prediction': int(prediction[0]), 'model': model_type, 'comment': comment,'score':temp})</w:t>
      </w:r>
    </w:p>
    <w:p w14:paraId="6A69B199"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73CF1CF6"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6B96F629"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def evaluate_model_performance(model_train):</w:t>
      </w:r>
    </w:p>
    <w:p w14:paraId="196E7936"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 Make predictions on the test data</w:t>
      </w:r>
    </w:p>
    <w:p w14:paraId="3E2CB8E6"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predictions = model_train.predict(X_test)</w:t>
      </w:r>
    </w:p>
    <w:p w14:paraId="54BE36CE"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20496237"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 Compute confusion matrix</w:t>
      </w:r>
    </w:p>
    <w:p w14:paraId="3A49A89B"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cm = confusion_matrix(y_test, predictions)</w:t>
      </w:r>
    </w:p>
    <w:p w14:paraId="36D606DE"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4BD25434"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 Calculate performance metrics</w:t>
      </w:r>
    </w:p>
    <w:p w14:paraId="5EF53BC3"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accuracy = accuracy_score(y_test, predictions)</w:t>
      </w:r>
    </w:p>
    <w:p w14:paraId="01027EC3"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lastRenderedPageBreak/>
        <w:t xml:space="preserve">    precision = precision_score(y_test, predictions)</w:t>
      </w:r>
    </w:p>
    <w:p w14:paraId="57C5A6ED"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recall = recall_score(y_test, predictions)</w:t>
      </w:r>
    </w:p>
    <w:p w14:paraId="54A1B2C1"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f1 = f1_score(y_test, predictions)</w:t>
      </w:r>
    </w:p>
    <w:p w14:paraId="5A53878E"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51842C93"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 Extract elements from the confusion matrix</w:t>
      </w:r>
    </w:p>
    <w:p w14:paraId="56AEE303"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tn, fp, fn, tp = cm.ravel()</w:t>
      </w:r>
    </w:p>
    <w:p w14:paraId="0E47BB3E"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70E6E222"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 Calculate additional metrics</w:t>
      </w:r>
    </w:p>
    <w:p w14:paraId="647E1D6C"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npv = tn / (tn + fn)  # Negative Predictive Value</w:t>
      </w:r>
    </w:p>
    <w:p w14:paraId="553BA7CD"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specificity = tn / (tn + fp)  # Specificity</w:t>
      </w:r>
    </w:p>
    <w:p w14:paraId="6CA14F11"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03633917"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 Determine the overall model comment based on the metrics</w:t>
      </w:r>
    </w:p>
    <w:p w14:paraId="1091C8DA"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commnet_acc = f"Mô hình đạt độ chính xác {accuracy:.2%}. Điều này có nghĩa là tỷ lệ dự đoán đúng về rủi ro tài chính của khách hàng. "</w:t>
      </w:r>
    </w:p>
    <w:p w14:paraId="43D30E17"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comment_pre = f"Tỷ lệ precision là {precision:.2%}. Có nghĩa là  {precision:.2%} trong số các trường hợp được dự đoán là gặp rủi ro tín dụng thì thực sự là gặp rủi ro tín dụng. "</w:t>
      </w:r>
    </w:p>
    <w:p w14:paraId="12D0595B"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comment_recall = f"Tỷ lệ recall là {recall:.2%}. Tức là mô hình đoán đúng {recall:.2%} các trường hợp gặp rủi ro thực sự "</w:t>
      </w:r>
    </w:p>
    <w:p w14:paraId="5E00B918"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comment_f1 = f"F1-score đạt {f1:.2f}. Là một độ đo kết hợp giữa precision và recall, là trung bình cộng của precision và recall, được điều chỉnh theo độ nặng của precision và recall."</w:t>
      </w:r>
    </w:p>
    <w:p w14:paraId="5CC9C108"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comment_npv = f"Tỷ lệ NPV là {npv:.2%}. Điều này cho biết {npv:.2%} trong số các trường hợp được dự đoán là không gặp rủi ro tín dụng thì thực sự không gặp rủi ro tín dụng"</w:t>
      </w:r>
    </w:p>
    <w:p w14:paraId="42FF3EA7"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 Bình luận về Specificity</w:t>
      </w:r>
    </w:p>
    <w:p w14:paraId="551351FA"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lastRenderedPageBreak/>
        <w:t xml:space="preserve">    comment_spe = f"Tỷ lệ specificity là {specificity:.2%}. Điều này là độ đo về khả năng mô hình loại bỏ đúng các trường hợp không gặp  rủi ro tín dụng."</w:t>
      </w:r>
    </w:p>
    <w:p w14:paraId="613CBE55"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725EACE6"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w:t>
      </w:r>
    </w:p>
    <w:p w14:paraId="351BF495"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0C82C9E1"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 xml:space="preserve">    return commnet_acc+"\n" +comment_pre+"\n" +comment_recall+"\n" +comment_f1+"\n" +comment_npv+"\n"+comment_spe+"\n"  </w:t>
      </w:r>
    </w:p>
    <w:p w14:paraId="108776BC"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p>
    <w:p w14:paraId="37E2D467" w14:textId="77777777" w:rsidR="00F9485F" w:rsidRDefault="00F9485F" w:rsidP="00F9485F">
      <w:pPr>
        <w:pStyle w:val="Nidungvnbn"/>
        <w:pBdr>
          <w:top w:val="single" w:sz="4" w:space="1" w:color="auto"/>
          <w:left w:val="single" w:sz="4" w:space="1" w:color="auto"/>
          <w:bottom w:val="single" w:sz="4" w:space="1" w:color="auto"/>
          <w:right w:val="single" w:sz="4" w:space="1" w:color="auto"/>
        </w:pBdr>
      </w:pPr>
      <w:r>
        <w:t>if __name__ == '__main__':</w:t>
      </w:r>
    </w:p>
    <w:p w14:paraId="1D76C7A6" w14:textId="13FB3F8C" w:rsidR="00F9485F" w:rsidRPr="00481063" w:rsidRDefault="00F9485F" w:rsidP="00F9485F">
      <w:pPr>
        <w:pStyle w:val="Nidungvnbn"/>
        <w:pBdr>
          <w:top w:val="single" w:sz="4" w:space="1" w:color="auto"/>
          <w:left w:val="single" w:sz="4" w:space="1" w:color="auto"/>
          <w:bottom w:val="single" w:sz="4" w:space="1" w:color="auto"/>
          <w:right w:val="single" w:sz="4" w:space="1" w:color="auto"/>
        </w:pBdr>
      </w:pPr>
      <w:r>
        <w:t xml:space="preserve">    web.run(debug=True)</w:t>
      </w:r>
    </w:p>
    <w:p w14:paraId="45F7E7D9" w14:textId="77777777" w:rsidR="00D5145E" w:rsidRDefault="00D5145E" w:rsidP="00D5145E">
      <w:pPr>
        <w:pStyle w:val="Nidungvnbn"/>
      </w:pPr>
    </w:p>
    <w:p w14:paraId="5FFFFFD5" w14:textId="40D735D2" w:rsidR="00855116" w:rsidRDefault="00855116">
      <w:pPr>
        <w:spacing w:after="200" w:line="276" w:lineRule="auto"/>
        <w:rPr>
          <w:b/>
          <w:bCs/>
          <w:sz w:val="26"/>
          <w:szCs w:val="26"/>
        </w:rPr>
      </w:pPr>
      <w:r>
        <w:rPr>
          <w:b/>
          <w:bCs/>
          <w:sz w:val="26"/>
          <w:szCs w:val="26"/>
        </w:rPr>
        <w:br w:type="page"/>
      </w:r>
    </w:p>
    <w:p w14:paraId="1B389D79" w14:textId="77777777" w:rsidR="00522AEE" w:rsidRPr="00D1507E" w:rsidRDefault="00522AEE" w:rsidP="00522AEE">
      <w:pPr>
        <w:pStyle w:val="ListParagraph"/>
        <w:rPr>
          <w:b/>
          <w:bCs/>
          <w:sz w:val="26"/>
          <w:szCs w:val="26"/>
        </w:rPr>
      </w:pPr>
    </w:p>
    <w:p w14:paraId="3A0BD6CC" w14:textId="77777777" w:rsidR="007E7FF7" w:rsidRPr="0028183B" w:rsidRDefault="007E7FF7" w:rsidP="0028183B">
      <w:pPr>
        <w:pStyle w:val="Heading1"/>
        <w:jc w:val="center"/>
        <w:rPr>
          <w:rFonts w:ascii="Times New Roman" w:hAnsi="Times New Roman" w:cs="Times New Roman"/>
          <w:b w:val="0"/>
          <w:color w:val="auto"/>
          <w:sz w:val="32"/>
          <w:szCs w:val="32"/>
        </w:rPr>
      </w:pPr>
      <w:bookmarkStart w:id="26" w:name="_Toc155946796"/>
      <w:r w:rsidRPr="0028183B">
        <w:rPr>
          <w:rFonts w:ascii="Times New Roman" w:hAnsi="Times New Roman" w:cs="Times New Roman"/>
          <w:color w:val="auto"/>
          <w:sz w:val="32"/>
          <w:szCs w:val="32"/>
        </w:rPr>
        <w:t>TÀI LIỆU THAM KHẢO</w:t>
      </w:r>
      <w:bookmarkEnd w:id="26"/>
    </w:p>
    <w:p w14:paraId="1E708BE9" w14:textId="77777777" w:rsidR="007E7FF7" w:rsidRDefault="007E7FF7">
      <w:pPr>
        <w:spacing w:after="200" w:line="276" w:lineRule="auto"/>
        <w:rPr>
          <w:sz w:val="26"/>
          <w:szCs w:val="26"/>
        </w:rPr>
      </w:pPr>
      <w:r>
        <w:rPr>
          <w:sz w:val="26"/>
          <w:szCs w:val="26"/>
        </w:rPr>
        <w:br w:type="page"/>
      </w:r>
    </w:p>
    <w:p w14:paraId="5EB42B81" w14:textId="77777777" w:rsidR="007E7FF7" w:rsidRPr="00853A47" w:rsidRDefault="007E7FF7" w:rsidP="00853A47">
      <w:pPr>
        <w:pStyle w:val="Heading1"/>
        <w:jc w:val="center"/>
        <w:rPr>
          <w:rFonts w:ascii="Times New Roman" w:hAnsi="Times New Roman" w:cs="Times New Roman"/>
          <w:b w:val="0"/>
          <w:color w:val="auto"/>
          <w:sz w:val="32"/>
          <w:szCs w:val="32"/>
        </w:rPr>
      </w:pPr>
      <w:bookmarkStart w:id="27" w:name="_Toc155946797"/>
      <w:r w:rsidRPr="00853A47">
        <w:rPr>
          <w:rFonts w:ascii="Times New Roman" w:hAnsi="Times New Roman" w:cs="Times New Roman"/>
          <w:color w:val="auto"/>
          <w:sz w:val="32"/>
          <w:szCs w:val="32"/>
        </w:rPr>
        <w:lastRenderedPageBreak/>
        <w:t>PHỤ LỤC</w:t>
      </w:r>
      <w:bookmarkEnd w:id="27"/>
    </w:p>
    <w:p w14:paraId="40F5E71A" w14:textId="6E53CA08" w:rsidR="00BB2B2A" w:rsidRPr="007E7FF7" w:rsidRDefault="00BB2B2A" w:rsidP="0064189C">
      <w:pPr>
        <w:pStyle w:val="Nidungvnbn"/>
        <w:rPr>
          <w:b/>
        </w:rPr>
      </w:pPr>
    </w:p>
    <w:sectPr w:rsidR="00BB2B2A" w:rsidRPr="007E7FF7" w:rsidSect="00DB7595">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A6F98" w14:textId="77777777" w:rsidR="00C238EE" w:rsidRDefault="00C238EE" w:rsidP="00453AB1">
      <w:r>
        <w:separator/>
      </w:r>
    </w:p>
  </w:endnote>
  <w:endnote w:type="continuationSeparator" w:id="0">
    <w:p w14:paraId="4A7E5DFD" w14:textId="77777777" w:rsidR="00C238EE" w:rsidRDefault="00C238E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1678F" w14:textId="77777777" w:rsidR="00C238EE" w:rsidRDefault="00C238EE" w:rsidP="00453AB1">
      <w:r>
        <w:separator/>
      </w:r>
    </w:p>
  </w:footnote>
  <w:footnote w:type="continuationSeparator" w:id="0">
    <w:p w14:paraId="588DD19B" w14:textId="77777777" w:rsidR="00C238EE" w:rsidRDefault="00C238EE"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AD7EF" w14:textId="77777777" w:rsidR="00E745EC" w:rsidRDefault="00E745EC">
    <w:pPr>
      <w:pStyle w:val="Header"/>
      <w:jc w:val="center"/>
    </w:pPr>
  </w:p>
  <w:p w14:paraId="59CAC8BC" w14:textId="77777777" w:rsidR="00E745EC" w:rsidRDefault="00E745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7F1536DD" w14:textId="3FA28B12" w:rsidR="00E745EC" w:rsidRDefault="00E745EC">
        <w:pPr>
          <w:pStyle w:val="Header"/>
          <w:jc w:val="center"/>
        </w:pPr>
        <w:r>
          <w:fldChar w:fldCharType="begin"/>
        </w:r>
        <w:r>
          <w:instrText xml:space="preserve"> PAGE   \* MERGEFORMAT </w:instrText>
        </w:r>
        <w:r>
          <w:fldChar w:fldCharType="separate"/>
        </w:r>
        <w:r w:rsidR="00537523">
          <w:rPr>
            <w:noProof/>
          </w:rPr>
          <w:t>v</w:t>
        </w:r>
        <w:r>
          <w:rPr>
            <w:noProof/>
          </w:rPr>
          <w:fldChar w:fldCharType="end"/>
        </w:r>
      </w:p>
    </w:sdtContent>
  </w:sdt>
  <w:p w14:paraId="6BE6C03B" w14:textId="77777777" w:rsidR="00E745EC" w:rsidRDefault="00E745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032D6280" w14:textId="0DB57052" w:rsidR="00E745EC" w:rsidRDefault="00E745EC">
        <w:pPr>
          <w:pStyle w:val="Header"/>
          <w:jc w:val="center"/>
        </w:pPr>
        <w:r>
          <w:fldChar w:fldCharType="begin"/>
        </w:r>
        <w:r>
          <w:instrText xml:space="preserve"> PAGE   \* MERGEFORMAT </w:instrText>
        </w:r>
        <w:r>
          <w:fldChar w:fldCharType="separate"/>
        </w:r>
        <w:r w:rsidR="00537523">
          <w:rPr>
            <w:noProof/>
          </w:rPr>
          <w:t>13</w:t>
        </w:r>
        <w:r>
          <w:rPr>
            <w:noProof/>
          </w:rPr>
          <w:fldChar w:fldCharType="end"/>
        </w:r>
      </w:p>
    </w:sdtContent>
  </w:sdt>
  <w:p w14:paraId="7F2885F0" w14:textId="77777777" w:rsidR="00E745EC" w:rsidRDefault="00E745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4D7A"/>
    <w:multiLevelType w:val="hybridMultilevel"/>
    <w:tmpl w:val="ECDEB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D32F4B"/>
    <w:multiLevelType w:val="hybridMultilevel"/>
    <w:tmpl w:val="26A282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D657EB"/>
    <w:multiLevelType w:val="hybridMultilevel"/>
    <w:tmpl w:val="158C0B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14D5213"/>
    <w:multiLevelType w:val="hybridMultilevel"/>
    <w:tmpl w:val="F59CF0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DB253FD"/>
    <w:multiLevelType w:val="hybridMultilevel"/>
    <w:tmpl w:val="8BAA9162"/>
    <w:lvl w:ilvl="0" w:tplc="A07C40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7D535DF"/>
    <w:multiLevelType w:val="hybridMultilevel"/>
    <w:tmpl w:val="B26EAD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BB48B8"/>
    <w:multiLevelType w:val="hybridMultilevel"/>
    <w:tmpl w:val="F36AEA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436EC9"/>
    <w:multiLevelType w:val="hybridMultilevel"/>
    <w:tmpl w:val="E15E4DD6"/>
    <w:lvl w:ilvl="0" w:tplc="A07C409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5A7664B"/>
    <w:multiLevelType w:val="multilevel"/>
    <w:tmpl w:val="2E7CB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7013CEA"/>
    <w:multiLevelType w:val="hybridMultilevel"/>
    <w:tmpl w:val="36DE5726"/>
    <w:lvl w:ilvl="0" w:tplc="A07C409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1A83B8B"/>
    <w:multiLevelType w:val="hybridMultilevel"/>
    <w:tmpl w:val="2AB819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D05A56"/>
    <w:multiLevelType w:val="hybridMultilevel"/>
    <w:tmpl w:val="D83CEFC2"/>
    <w:lvl w:ilvl="0" w:tplc="A07C409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5D56AE3"/>
    <w:multiLevelType w:val="hybridMultilevel"/>
    <w:tmpl w:val="FB185B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DE43EE"/>
    <w:multiLevelType w:val="hybridMultilevel"/>
    <w:tmpl w:val="707A53F2"/>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264692"/>
    <w:multiLevelType w:val="hybridMultilevel"/>
    <w:tmpl w:val="0470923A"/>
    <w:lvl w:ilvl="0" w:tplc="A07C409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CDE5076"/>
    <w:multiLevelType w:val="hybridMultilevel"/>
    <w:tmpl w:val="B87CE3CA"/>
    <w:lvl w:ilvl="0" w:tplc="FCA00D4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F036DD"/>
    <w:multiLevelType w:val="hybridMultilevel"/>
    <w:tmpl w:val="F5E85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F4A20F0"/>
    <w:multiLevelType w:val="hybridMultilevel"/>
    <w:tmpl w:val="462C7BC2"/>
    <w:lvl w:ilvl="0" w:tplc="04090003">
      <w:start w:val="1"/>
      <w:numFmt w:val="bullet"/>
      <w:lvlText w:val="o"/>
      <w:lvlJc w:val="left"/>
      <w:pPr>
        <w:ind w:left="1440" w:hanging="360"/>
      </w:pPr>
      <w:rPr>
        <w:rFonts w:ascii="Courier New" w:hAnsi="Courier New" w:cs="Courier New" w:hint="default"/>
      </w:rPr>
    </w:lvl>
    <w:lvl w:ilvl="1" w:tplc="6100D356">
      <w:numFmt w:val="bullet"/>
      <w:lvlText w:val="•"/>
      <w:lvlJc w:val="left"/>
      <w:pPr>
        <w:ind w:left="2520" w:hanging="72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5"/>
  </w:num>
  <w:num w:numId="3">
    <w:abstractNumId w:val="6"/>
  </w:num>
  <w:num w:numId="4">
    <w:abstractNumId w:val="12"/>
  </w:num>
  <w:num w:numId="5">
    <w:abstractNumId w:val="2"/>
  </w:num>
  <w:num w:numId="6">
    <w:abstractNumId w:val="1"/>
  </w:num>
  <w:num w:numId="7">
    <w:abstractNumId w:val="5"/>
  </w:num>
  <w:num w:numId="8">
    <w:abstractNumId w:val="17"/>
  </w:num>
  <w:num w:numId="9">
    <w:abstractNumId w:val="16"/>
  </w:num>
  <w:num w:numId="10">
    <w:abstractNumId w:val="0"/>
  </w:num>
  <w:num w:numId="11">
    <w:abstractNumId w:val="13"/>
  </w:num>
  <w:num w:numId="12">
    <w:abstractNumId w:val="3"/>
  </w:num>
  <w:num w:numId="13">
    <w:abstractNumId w:val="10"/>
  </w:num>
  <w:num w:numId="14">
    <w:abstractNumId w:val="11"/>
  </w:num>
  <w:num w:numId="15">
    <w:abstractNumId w:val="14"/>
  </w:num>
  <w:num w:numId="16">
    <w:abstractNumId w:val="7"/>
  </w:num>
  <w:num w:numId="17">
    <w:abstractNumId w:val="9"/>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A84"/>
    <w:rsid w:val="00000FCE"/>
    <w:rsid w:val="00004148"/>
    <w:rsid w:val="00024496"/>
    <w:rsid w:val="00043ED4"/>
    <w:rsid w:val="00062339"/>
    <w:rsid w:val="000623BB"/>
    <w:rsid w:val="00091F40"/>
    <w:rsid w:val="000B023D"/>
    <w:rsid w:val="000B3476"/>
    <w:rsid w:val="000D2289"/>
    <w:rsid w:val="000D2515"/>
    <w:rsid w:val="00131527"/>
    <w:rsid w:val="001356F2"/>
    <w:rsid w:val="00137133"/>
    <w:rsid w:val="00170937"/>
    <w:rsid w:val="001748FB"/>
    <w:rsid w:val="00176C1D"/>
    <w:rsid w:val="0019000F"/>
    <w:rsid w:val="001A47E4"/>
    <w:rsid w:val="001A54E8"/>
    <w:rsid w:val="001A7CAB"/>
    <w:rsid w:val="001A7EA7"/>
    <w:rsid w:val="00207DC2"/>
    <w:rsid w:val="00212057"/>
    <w:rsid w:val="002258B9"/>
    <w:rsid w:val="00252F26"/>
    <w:rsid w:val="0027180E"/>
    <w:rsid w:val="0028183B"/>
    <w:rsid w:val="00285242"/>
    <w:rsid w:val="00291721"/>
    <w:rsid w:val="0029728A"/>
    <w:rsid w:val="002D4629"/>
    <w:rsid w:val="002D4D42"/>
    <w:rsid w:val="002D796D"/>
    <w:rsid w:val="00303DE8"/>
    <w:rsid w:val="003148AE"/>
    <w:rsid w:val="00317987"/>
    <w:rsid w:val="003218FF"/>
    <w:rsid w:val="003542FE"/>
    <w:rsid w:val="00385D5D"/>
    <w:rsid w:val="00390874"/>
    <w:rsid w:val="003C28FA"/>
    <w:rsid w:val="003D5A53"/>
    <w:rsid w:val="003E02E8"/>
    <w:rsid w:val="00404B6B"/>
    <w:rsid w:val="00404E0C"/>
    <w:rsid w:val="0041678D"/>
    <w:rsid w:val="00423AE3"/>
    <w:rsid w:val="00432210"/>
    <w:rsid w:val="00453AB1"/>
    <w:rsid w:val="00481063"/>
    <w:rsid w:val="00491105"/>
    <w:rsid w:val="0049294A"/>
    <w:rsid w:val="004A13C8"/>
    <w:rsid w:val="004A7C39"/>
    <w:rsid w:val="004C1C15"/>
    <w:rsid w:val="004E3C16"/>
    <w:rsid w:val="004F471C"/>
    <w:rsid w:val="004F675F"/>
    <w:rsid w:val="005040E1"/>
    <w:rsid w:val="00522AEE"/>
    <w:rsid w:val="00537523"/>
    <w:rsid w:val="00542CAE"/>
    <w:rsid w:val="00551C16"/>
    <w:rsid w:val="00553048"/>
    <w:rsid w:val="00593511"/>
    <w:rsid w:val="00594A25"/>
    <w:rsid w:val="005A4848"/>
    <w:rsid w:val="005D5C20"/>
    <w:rsid w:val="005D7D01"/>
    <w:rsid w:val="0064189C"/>
    <w:rsid w:val="00646944"/>
    <w:rsid w:val="00650D6A"/>
    <w:rsid w:val="0067516A"/>
    <w:rsid w:val="00683965"/>
    <w:rsid w:val="006A5789"/>
    <w:rsid w:val="006D45A7"/>
    <w:rsid w:val="00703B64"/>
    <w:rsid w:val="00737340"/>
    <w:rsid w:val="00771AA0"/>
    <w:rsid w:val="00791EED"/>
    <w:rsid w:val="007B1A23"/>
    <w:rsid w:val="007B7FF5"/>
    <w:rsid w:val="007D5C35"/>
    <w:rsid w:val="007E6AB9"/>
    <w:rsid w:val="007E7FF7"/>
    <w:rsid w:val="00810905"/>
    <w:rsid w:val="00824D67"/>
    <w:rsid w:val="00853A47"/>
    <w:rsid w:val="00855116"/>
    <w:rsid w:val="00860682"/>
    <w:rsid w:val="00867C2D"/>
    <w:rsid w:val="00880D36"/>
    <w:rsid w:val="008C6591"/>
    <w:rsid w:val="008E30F1"/>
    <w:rsid w:val="008E6453"/>
    <w:rsid w:val="009167BC"/>
    <w:rsid w:val="00942B81"/>
    <w:rsid w:val="009512D2"/>
    <w:rsid w:val="009651F4"/>
    <w:rsid w:val="009A0ED3"/>
    <w:rsid w:val="009A6848"/>
    <w:rsid w:val="00A54E10"/>
    <w:rsid w:val="00A56007"/>
    <w:rsid w:val="00A67C89"/>
    <w:rsid w:val="00A928D0"/>
    <w:rsid w:val="00AC3A84"/>
    <w:rsid w:val="00AD0F34"/>
    <w:rsid w:val="00B118C8"/>
    <w:rsid w:val="00B62922"/>
    <w:rsid w:val="00B7161D"/>
    <w:rsid w:val="00B8469A"/>
    <w:rsid w:val="00B8489D"/>
    <w:rsid w:val="00B90B9F"/>
    <w:rsid w:val="00BA6138"/>
    <w:rsid w:val="00BB2B2A"/>
    <w:rsid w:val="00BF420A"/>
    <w:rsid w:val="00C0515C"/>
    <w:rsid w:val="00C214C0"/>
    <w:rsid w:val="00C238EE"/>
    <w:rsid w:val="00C56904"/>
    <w:rsid w:val="00C70A1B"/>
    <w:rsid w:val="00C732D2"/>
    <w:rsid w:val="00C75086"/>
    <w:rsid w:val="00CA1C39"/>
    <w:rsid w:val="00CD13EC"/>
    <w:rsid w:val="00CE20F0"/>
    <w:rsid w:val="00CE5555"/>
    <w:rsid w:val="00CE5C72"/>
    <w:rsid w:val="00CE6421"/>
    <w:rsid w:val="00D047A4"/>
    <w:rsid w:val="00D1507E"/>
    <w:rsid w:val="00D34D21"/>
    <w:rsid w:val="00D474C0"/>
    <w:rsid w:val="00D47618"/>
    <w:rsid w:val="00D5145E"/>
    <w:rsid w:val="00D55599"/>
    <w:rsid w:val="00DB48B3"/>
    <w:rsid w:val="00DB7595"/>
    <w:rsid w:val="00DB7F77"/>
    <w:rsid w:val="00DC2276"/>
    <w:rsid w:val="00DD74FD"/>
    <w:rsid w:val="00DE1CAA"/>
    <w:rsid w:val="00DF5F62"/>
    <w:rsid w:val="00E11312"/>
    <w:rsid w:val="00E53540"/>
    <w:rsid w:val="00E73E69"/>
    <w:rsid w:val="00E745EC"/>
    <w:rsid w:val="00E766EA"/>
    <w:rsid w:val="00E922F1"/>
    <w:rsid w:val="00E94D1B"/>
    <w:rsid w:val="00EA5F48"/>
    <w:rsid w:val="00EA6496"/>
    <w:rsid w:val="00EA7824"/>
    <w:rsid w:val="00EB03D6"/>
    <w:rsid w:val="00EC3EA1"/>
    <w:rsid w:val="00ED1055"/>
    <w:rsid w:val="00F6183C"/>
    <w:rsid w:val="00F9485F"/>
    <w:rsid w:val="00FA0719"/>
    <w:rsid w:val="00FA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683FC4F"/>
  <w15:docId w15:val="{B4688A95-0F6B-4A41-BBCA-6EF873F7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D42"/>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A54E10"/>
    <w:pPr>
      <w:ind w:left="720"/>
      <w:contextualSpacing/>
    </w:pPr>
  </w:style>
  <w:style w:type="paragraph" w:styleId="TOCHeading">
    <w:name w:val="TOC Heading"/>
    <w:basedOn w:val="Heading1"/>
    <w:next w:val="Normal"/>
    <w:uiPriority w:val="39"/>
    <w:unhideWhenUsed/>
    <w:qFormat/>
    <w:rsid w:val="0028183B"/>
    <w:p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AD0F34"/>
    <w:rPr>
      <w:color w:val="666666"/>
    </w:rPr>
  </w:style>
  <w:style w:type="table" w:styleId="GridTable2-Accent1">
    <w:name w:val="Grid Table 2 Accent 1"/>
    <w:basedOn w:val="TableNormal"/>
    <w:uiPriority w:val="47"/>
    <w:rsid w:val="004C1C1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4C1C1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unhideWhenUsed/>
    <w:rsid w:val="0091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7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7056">
      <w:bodyDiv w:val="1"/>
      <w:marLeft w:val="0"/>
      <w:marRight w:val="0"/>
      <w:marTop w:val="0"/>
      <w:marBottom w:val="0"/>
      <w:divBdr>
        <w:top w:val="none" w:sz="0" w:space="0" w:color="auto"/>
        <w:left w:val="none" w:sz="0" w:space="0" w:color="auto"/>
        <w:bottom w:val="none" w:sz="0" w:space="0" w:color="auto"/>
        <w:right w:val="none" w:sz="0" w:space="0" w:color="auto"/>
      </w:divBdr>
    </w:div>
    <w:div w:id="146093572">
      <w:bodyDiv w:val="1"/>
      <w:marLeft w:val="0"/>
      <w:marRight w:val="0"/>
      <w:marTop w:val="0"/>
      <w:marBottom w:val="0"/>
      <w:divBdr>
        <w:top w:val="none" w:sz="0" w:space="0" w:color="auto"/>
        <w:left w:val="none" w:sz="0" w:space="0" w:color="auto"/>
        <w:bottom w:val="none" w:sz="0" w:space="0" w:color="auto"/>
        <w:right w:val="none" w:sz="0" w:space="0" w:color="auto"/>
      </w:divBdr>
    </w:div>
    <w:div w:id="210653556">
      <w:bodyDiv w:val="1"/>
      <w:marLeft w:val="0"/>
      <w:marRight w:val="0"/>
      <w:marTop w:val="0"/>
      <w:marBottom w:val="0"/>
      <w:divBdr>
        <w:top w:val="none" w:sz="0" w:space="0" w:color="auto"/>
        <w:left w:val="none" w:sz="0" w:space="0" w:color="auto"/>
        <w:bottom w:val="none" w:sz="0" w:space="0" w:color="auto"/>
        <w:right w:val="none" w:sz="0" w:space="0" w:color="auto"/>
      </w:divBdr>
      <w:divsChild>
        <w:div w:id="1513252778">
          <w:marLeft w:val="0"/>
          <w:marRight w:val="0"/>
          <w:marTop w:val="0"/>
          <w:marBottom w:val="0"/>
          <w:divBdr>
            <w:top w:val="none" w:sz="0" w:space="0" w:color="auto"/>
            <w:left w:val="none" w:sz="0" w:space="0" w:color="auto"/>
            <w:bottom w:val="none" w:sz="0" w:space="0" w:color="auto"/>
            <w:right w:val="none" w:sz="0" w:space="0" w:color="auto"/>
          </w:divBdr>
          <w:divsChild>
            <w:div w:id="20262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2688">
      <w:bodyDiv w:val="1"/>
      <w:marLeft w:val="0"/>
      <w:marRight w:val="0"/>
      <w:marTop w:val="0"/>
      <w:marBottom w:val="0"/>
      <w:divBdr>
        <w:top w:val="none" w:sz="0" w:space="0" w:color="auto"/>
        <w:left w:val="none" w:sz="0" w:space="0" w:color="auto"/>
        <w:bottom w:val="none" w:sz="0" w:space="0" w:color="auto"/>
        <w:right w:val="none" w:sz="0" w:space="0" w:color="auto"/>
      </w:divBdr>
    </w:div>
    <w:div w:id="524102148">
      <w:bodyDiv w:val="1"/>
      <w:marLeft w:val="0"/>
      <w:marRight w:val="0"/>
      <w:marTop w:val="0"/>
      <w:marBottom w:val="0"/>
      <w:divBdr>
        <w:top w:val="none" w:sz="0" w:space="0" w:color="auto"/>
        <w:left w:val="none" w:sz="0" w:space="0" w:color="auto"/>
        <w:bottom w:val="none" w:sz="0" w:space="0" w:color="auto"/>
        <w:right w:val="none" w:sz="0" w:space="0" w:color="auto"/>
      </w:divBdr>
    </w:div>
    <w:div w:id="793982062">
      <w:bodyDiv w:val="1"/>
      <w:marLeft w:val="0"/>
      <w:marRight w:val="0"/>
      <w:marTop w:val="0"/>
      <w:marBottom w:val="0"/>
      <w:divBdr>
        <w:top w:val="none" w:sz="0" w:space="0" w:color="auto"/>
        <w:left w:val="none" w:sz="0" w:space="0" w:color="auto"/>
        <w:bottom w:val="none" w:sz="0" w:space="0" w:color="auto"/>
        <w:right w:val="none" w:sz="0" w:space="0" w:color="auto"/>
      </w:divBdr>
    </w:div>
    <w:div w:id="799609921">
      <w:bodyDiv w:val="1"/>
      <w:marLeft w:val="0"/>
      <w:marRight w:val="0"/>
      <w:marTop w:val="0"/>
      <w:marBottom w:val="0"/>
      <w:divBdr>
        <w:top w:val="none" w:sz="0" w:space="0" w:color="auto"/>
        <w:left w:val="none" w:sz="0" w:space="0" w:color="auto"/>
        <w:bottom w:val="none" w:sz="0" w:space="0" w:color="auto"/>
        <w:right w:val="none" w:sz="0" w:space="0" w:color="auto"/>
      </w:divBdr>
    </w:div>
    <w:div w:id="945698494">
      <w:bodyDiv w:val="1"/>
      <w:marLeft w:val="0"/>
      <w:marRight w:val="0"/>
      <w:marTop w:val="0"/>
      <w:marBottom w:val="0"/>
      <w:divBdr>
        <w:top w:val="none" w:sz="0" w:space="0" w:color="auto"/>
        <w:left w:val="none" w:sz="0" w:space="0" w:color="auto"/>
        <w:bottom w:val="none" w:sz="0" w:space="0" w:color="auto"/>
        <w:right w:val="none" w:sz="0" w:space="0" w:color="auto"/>
      </w:divBdr>
    </w:div>
    <w:div w:id="1041831565">
      <w:bodyDiv w:val="1"/>
      <w:marLeft w:val="0"/>
      <w:marRight w:val="0"/>
      <w:marTop w:val="0"/>
      <w:marBottom w:val="0"/>
      <w:divBdr>
        <w:top w:val="none" w:sz="0" w:space="0" w:color="auto"/>
        <w:left w:val="none" w:sz="0" w:space="0" w:color="auto"/>
        <w:bottom w:val="none" w:sz="0" w:space="0" w:color="auto"/>
        <w:right w:val="none" w:sz="0" w:space="0" w:color="auto"/>
      </w:divBdr>
    </w:div>
    <w:div w:id="115869237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04331174">
      <w:bodyDiv w:val="1"/>
      <w:marLeft w:val="0"/>
      <w:marRight w:val="0"/>
      <w:marTop w:val="0"/>
      <w:marBottom w:val="0"/>
      <w:divBdr>
        <w:top w:val="none" w:sz="0" w:space="0" w:color="auto"/>
        <w:left w:val="none" w:sz="0" w:space="0" w:color="auto"/>
        <w:bottom w:val="none" w:sz="0" w:space="0" w:color="auto"/>
        <w:right w:val="none" w:sz="0" w:space="0" w:color="auto"/>
      </w:divBdr>
    </w:div>
    <w:div w:id="1779442961">
      <w:bodyDiv w:val="1"/>
      <w:marLeft w:val="0"/>
      <w:marRight w:val="0"/>
      <w:marTop w:val="0"/>
      <w:marBottom w:val="0"/>
      <w:divBdr>
        <w:top w:val="none" w:sz="0" w:space="0" w:color="auto"/>
        <w:left w:val="none" w:sz="0" w:space="0" w:color="auto"/>
        <w:bottom w:val="none" w:sz="0" w:space="0" w:color="auto"/>
        <w:right w:val="none" w:sz="0" w:space="0" w:color="auto"/>
      </w:divBdr>
    </w:div>
    <w:div w:id="205515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3F2BE-72E4-4715-8BD2-1A37F5C4A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680</TotalTime>
  <Pages>37</Pages>
  <Words>4034</Words>
  <Characters>22998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Vy Vy</cp:lastModifiedBy>
  <cp:revision>15</cp:revision>
  <dcterms:created xsi:type="dcterms:W3CDTF">2023-12-21T06:58:00Z</dcterms:created>
  <dcterms:modified xsi:type="dcterms:W3CDTF">2024-01-12T03:13:00Z</dcterms:modified>
</cp:coreProperties>
</file>